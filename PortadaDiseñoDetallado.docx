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00352C" w14:paraId="3500D8BD" w14:textId="77777777" w:rsidTr="00A31A5B">
        <w:tc>
          <w:tcPr>
            <w:tcW w:w="5395" w:type="dxa"/>
          </w:tcPr>
          <w:p w14:paraId="43B5ADC9" w14:textId="77777777" w:rsidR="00A81248" w:rsidRPr="0000352C" w:rsidRDefault="00A81248" w:rsidP="00A81248">
            <w:pPr>
              <w:pStyle w:val="Delimitadorgrfico"/>
              <w:rPr>
                <w:noProof/>
              </w:rPr>
            </w:pPr>
          </w:p>
        </w:tc>
        <w:tc>
          <w:tcPr>
            <w:tcW w:w="5237" w:type="dxa"/>
          </w:tcPr>
          <w:p w14:paraId="2BD8BE14" w14:textId="77777777" w:rsidR="00A81248" w:rsidRPr="0000352C" w:rsidRDefault="00A81248" w:rsidP="00A81248">
            <w:pPr>
              <w:pStyle w:val="Delimitadorgrfico"/>
              <w:rPr>
                <w:noProof/>
              </w:rPr>
            </w:pPr>
          </w:p>
        </w:tc>
      </w:tr>
      <w:tr w:rsidR="00A81248" w:rsidRPr="0000352C" w14:paraId="1C690DE5" w14:textId="77777777" w:rsidTr="00A31A5B">
        <w:trPr>
          <w:trHeight w:val="2719"/>
        </w:trPr>
        <w:tc>
          <w:tcPr>
            <w:tcW w:w="5395" w:type="dxa"/>
          </w:tcPr>
          <w:p w14:paraId="7C878B78" w14:textId="3A677427" w:rsidR="00A81248" w:rsidRPr="0000352C" w:rsidRDefault="00CF3A17" w:rsidP="00C66528">
            <w:pPr>
              <w:pStyle w:val="Ttulo1"/>
              <w:rPr>
                <w:noProof/>
              </w:rPr>
            </w:pPr>
            <w:r w:rsidRPr="00CF3A17">
              <w:rPr>
                <w:noProof/>
                <w:sz w:val="72"/>
                <w:szCs w:val="28"/>
              </w:rPr>
              <w:t>OutfitForYou</w:t>
            </w:r>
          </w:p>
        </w:tc>
        <w:tc>
          <w:tcPr>
            <w:tcW w:w="5237" w:type="dxa"/>
          </w:tcPr>
          <w:p w14:paraId="76FE7F5D" w14:textId="77777777" w:rsidR="00A81248" w:rsidRPr="0000352C" w:rsidRDefault="00A81248">
            <w:pPr>
              <w:rPr>
                <w:noProof/>
              </w:rPr>
            </w:pPr>
          </w:p>
        </w:tc>
      </w:tr>
      <w:tr w:rsidR="00A81248" w:rsidRPr="0000352C" w14:paraId="0B985EA6" w14:textId="77777777" w:rsidTr="00A31A5B">
        <w:trPr>
          <w:trHeight w:val="8865"/>
        </w:trPr>
        <w:tc>
          <w:tcPr>
            <w:tcW w:w="5395" w:type="dxa"/>
          </w:tcPr>
          <w:p w14:paraId="0546CE74" w14:textId="77777777" w:rsidR="00A81248" w:rsidRPr="0000352C" w:rsidRDefault="00A81248">
            <w:pPr>
              <w:rPr>
                <w:noProof/>
              </w:rPr>
            </w:pPr>
            <w:r w:rsidRPr="0000352C">
              <w:rPr>
                <w:noProof/>
                <w:lang w:bidi="es-ES"/>
              </w:rPr>
              <mc:AlternateContent>
                <mc:Choice Requires="wpg">
                  <w:drawing>
                    <wp:anchor distT="0" distB="0" distL="114300" distR="114300" simplePos="0" relativeHeight="251659264" behindDoc="1" locked="0" layoutInCell="1" allowOverlap="1" wp14:anchorId="72E4CCB3" wp14:editId="4E8DE244">
                      <wp:simplePos x="0" y="0"/>
                      <wp:positionH relativeFrom="margin">
                        <wp:posOffset>-449580</wp:posOffset>
                      </wp:positionH>
                      <wp:positionV relativeFrom="page">
                        <wp:posOffset>-2246630</wp:posOffset>
                      </wp:positionV>
                      <wp:extent cx="7772400" cy="10687050"/>
                      <wp:effectExtent l="0" t="0" r="0" b="0"/>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a"/>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a"/>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2E4AC8" id="Grupo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">
                      <v:shape id="Forma"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ángulo"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a"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086AFDD4" w14:textId="77777777" w:rsidR="00A81248" w:rsidRPr="0000352C" w:rsidRDefault="00A81248">
            <w:pPr>
              <w:rPr>
                <w:noProof/>
              </w:rPr>
            </w:pPr>
          </w:p>
        </w:tc>
      </w:tr>
      <w:tr w:rsidR="00A81248" w:rsidRPr="0000352C" w14:paraId="29D8806A" w14:textId="77777777" w:rsidTr="00A31A5B">
        <w:trPr>
          <w:trHeight w:val="1299"/>
        </w:trPr>
        <w:tc>
          <w:tcPr>
            <w:tcW w:w="5395" w:type="dxa"/>
          </w:tcPr>
          <w:p w14:paraId="6F73B55B" w14:textId="77777777" w:rsidR="00A81248" w:rsidRPr="0000352C" w:rsidRDefault="00A81248">
            <w:pPr>
              <w:rPr>
                <w:noProof/>
              </w:rPr>
            </w:pPr>
          </w:p>
        </w:tc>
        <w:tc>
          <w:tcPr>
            <w:tcW w:w="5237" w:type="dxa"/>
          </w:tcPr>
          <w:p w14:paraId="450166F5" w14:textId="1136744F" w:rsidR="00A81248" w:rsidRPr="0000352C" w:rsidRDefault="000B77E8" w:rsidP="00A81248">
            <w:pPr>
              <w:pStyle w:val="Ttulo2"/>
              <w:rPr>
                <w:noProof/>
              </w:rPr>
            </w:pPr>
            <w:r>
              <w:rPr>
                <w:noProof/>
              </w:rPr>
              <w:t>Abril -- 2024</w:t>
            </w:r>
          </w:p>
          <w:p w14:paraId="61D7AB6E" w14:textId="294A6380" w:rsidR="00A81248" w:rsidRPr="0000352C" w:rsidRDefault="000B77E8" w:rsidP="00C66528">
            <w:pPr>
              <w:pStyle w:val="Ttulo2"/>
              <w:rPr>
                <w:noProof/>
              </w:rPr>
            </w:pPr>
            <w:r>
              <w:rPr>
                <w:noProof/>
              </w:rPr>
              <w:t>Diseño Detallado de Software</w:t>
            </w:r>
          </w:p>
        </w:tc>
      </w:tr>
      <w:tr w:rsidR="00A81248" w:rsidRPr="0000352C" w14:paraId="1C8C8B42" w14:textId="77777777" w:rsidTr="00A31A5B">
        <w:trPr>
          <w:trHeight w:val="1402"/>
        </w:trPr>
        <w:tc>
          <w:tcPr>
            <w:tcW w:w="5395" w:type="dxa"/>
          </w:tcPr>
          <w:p w14:paraId="71C33A19" w14:textId="77777777" w:rsidR="00A81248" w:rsidRPr="0000352C" w:rsidRDefault="00A81248">
            <w:pPr>
              <w:rPr>
                <w:noProof/>
              </w:rPr>
            </w:pPr>
          </w:p>
        </w:tc>
        <w:tc>
          <w:tcPr>
            <w:tcW w:w="5237" w:type="dxa"/>
          </w:tcPr>
          <w:p w14:paraId="6998B7E2" w14:textId="64B85119" w:rsidR="00A81248" w:rsidRPr="0000352C" w:rsidRDefault="000B77E8" w:rsidP="00A81248">
            <w:pPr>
              <w:pStyle w:val="Ttulo2"/>
              <w:rPr>
                <w:noProof/>
              </w:rPr>
            </w:pPr>
            <w:r>
              <w:rPr>
                <w:noProof/>
              </w:rPr>
              <w:t>Vivian Echeverri Londoño</w:t>
            </w:r>
            <w:r w:rsidR="00C66528" w:rsidRPr="0000352C">
              <w:rPr>
                <w:noProof/>
                <w:lang w:bidi="es-ES"/>
              </w:rPr>
              <w:t xml:space="preserve"> </w:t>
            </w:r>
          </w:p>
          <w:p w14:paraId="22D33B09" w14:textId="63D10167" w:rsidR="00A81248" w:rsidRPr="0000352C" w:rsidRDefault="000B77E8" w:rsidP="00A81248">
            <w:pPr>
              <w:pStyle w:val="Ttulo2"/>
              <w:rPr>
                <w:noProof/>
              </w:rPr>
            </w:pPr>
            <w:r>
              <w:rPr>
                <w:noProof/>
              </w:rPr>
              <w:t>Hector Manuel Vanegas</w:t>
            </w:r>
          </w:p>
        </w:tc>
      </w:tr>
    </w:tbl>
    <w:p w14:paraId="56C72549" w14:textId="77777777" w:rsidR="000C4ED1" w:rsidRPr="0000352C" w:rsidRDefault="000C4ED1">
      <w:pPr>
        <w:rPr>
          <w:noProof/>
        </w:rPr>
      </w:pPr>
    </w:p>
    <w:p w14:paraId="11CF4DE3" w14:textId="5B1D8008" w:rsidR="003707A6" w:rsidRDefault="003707A6" w:rsidP="00E21469">
      <w:pPr>
        <w:pStyle w:val="Ttulo1"/>
        <w:tabs>
          <w:tab w:val="left" w:pos="7238"/>
        </w:tabs>
        <w:rPr>
          <w:noProof/>
        </w:rPr>
      </w:pPr>
      <w:r>
        <w:rPr>
          <w:noProof/>
        </w:rPr>
        <w:lastRenderedPageBreak/>
        <w:t>Introducción</w:t>
      </w:r>
      <w:r w:rsidR="00E21469">
        <w:rPr>
          <w:noProof/>
        </w:rPr>
        <w:tab/>
      </w:r>
    </w:p>
    <w:p w14:paraId="35E706DB" w14:textId="7FCE3FD2" w:rsidR="003707A6" w:rsidRDefault="00E50C02" w:rsidP="003707A6">
      <w:pPr>
        <w:pStyle w:val="Texto"/>
      </w:pPr>
      <w:r>
        <w:t xml:space="preserve">La </w:t>
      </w:r>
      <w:r w:rsidR="00916575">
        <w:t xml:space="preserve">intención de este </w:t>
      </w:r>
      <w:r w:rsidR="005D725A">
        <w:t xml:space="preserve">documento es presentar, de manera concisa pero completa, las metodologías y enfoques que guiarán el desarrollo de </w:t>
      </w:r>
      <w:r w:rsidR="007B6B04">
        <w:t>los</w:t>
      </w:r>
      <w:r w:rsidR="005D725A">
        <w:t xml:space="preserve"> componentes, así como los patrones más relevantes a utilizar. Se delimitarán</w:t>
      </w:r>
      <w:r w:rsidR="00DE0C1E">
        <w:t xml:space="preserve"> el alcance y contexto del proyecto, estableciendo definiciones clave para el diseño técnico, drivers, </w:t>
      </w:r>
      <w:r w:rsidR="003F2F23">
        <w:t>requerimientos funcionales significativos, restricciones y atributos de calidad. Además, se explorarán las vistas que conforman la arquitectura, junto con su modelo subyacente, para finalmente abordar los riesgos inherentes a esta estructura.</w:t>
      </w:r>
    </w:p>
    <w:p w14:paraId="178D5155" w14:textId="77777777" w:rsidR="003F2F23" w:rsidRDefault="003F2F23" w:rsidP="003707A6">
      <w:pPr>
        <w:pStyle w:val="Texto"/>
      </w:pPr>
    </w:p>
    <w:p w14:paraId="7BD39C90" w14:textId="5A22CF33" w:rsidR="003F2F23" w:rsidRDefault="003F2F23" w:rsidP="003707A6">
      <w:pPr>
        <w:pStyle w:val="Texto"/>
      </w:pPr>
      <w:r>
        <w:t xml:space="preserve">Desde una perspectiva más amplia este proyecto surge con la idea de abordar diversas problemáticas y necesidades presentes en la sociedad con relación al ámbito de la moda y la vestimenta.  La moda, entendida como </w:t>
      </w:r>
      <w:r w:rsidR="004C6A06">
        <w:t>el “gusto colectivo y cambiante en lo relativo a prendas de vestir y complementos”, ha sido constante a lo largo de la historia humana, siendo</w:t>
      </w:r>
      <w:r w:rsidR="00477694">
        <w:t xml:space="preserve"> mucho más que una mera tendencia pasajera. Por el contrario, ha sido una manifestación de libertad, un requerimiento social, y una expresión tangible de la cultura.</w:t>
      </w:r>
    </w:p>
    <w:p w14:paraId="34C1B32D" w14:textId="77777777" w:rsidR="007A2A62" w:rsidRDefault="007A2A62" w:rsidP="00CC63E9">
      <w:pPr>
        <w:pStyle w:val="Ttulo2"/>
      </w:pPr>
    </w:p>
    <w:p w14:paraId="3C96680D" w14:textId="4126941E" w:rsidR="00CC63E9" w:rsidRDefault="00CC63E9" w:rsidP="00CC63E9">
      <w:pPr>
        <w:pStyle w:val="Ttulo2"/>
      </w:pPr>
      <w:r>
        <w:t>Objetivo</w:t>
      </w:r>
    </w:p>
    <w:p w14:paraId="122B4F4D" w14:textId="50ED965C" w:rsidR="00CC63E9" w:rsidRDefault="00CC63E9" w:rsidP="00CC63E9"/>
    <w:p w14:paraId="4319A634" w14:textId="4F1F4134" w:rsidR="009A47C5" w:rsidRDefault="009A47C5" w:rsidP="009A47C5">
      <w:pPr>
        <w:pStyle w:val="Texto"/>
      </w:pPr>
      <w:r>
        <w:t>El objetivo de este documento es establecer el diseño técnico para el proyecto de desarrollo de una aplicación destinada a la creación de outfits personalizados. Este diseño se fundamentará en los dominios de negocio, aplicación</w:t>
      </w:r>
      <w:r w:rsidR="00C142C8">
        <w:t>.</w:t>
      </w:r>
      <w:r w:rsidR="00B3017D">
        <w:t xml:space="preserve"> Se buscará proporcionar una estructura sólida y coherente que permita la integración eficiente de los diferentes aspectos del proyecto, desde los requerimientos del negocio hasta las consideraciones tecnológicas más avanzadas. En última instancia, el objetivo es garan</w:t>
      </w:r>
      <w:r w:rsidR="00D57466">
        <w:t>tizar que la aplicación resultante cumple con los estándares de calidad, seguridad y usabilidad requeridos, ofreciendo una experiencia óptima para los usuarios finales.</w:t>
      </w:r>
    </w:p>
    <w:p w14:paraId="3516D6D3" w14:textId="77777777" w:rsidR="007D353C" w:rsidRDefault="007D353C" w:rsidP="009A47C5">
      <w:pPr>
        <w:pStyle w:val="Texto"/>
      </w:pPr>
    </w:p>
    <w:p w14:paraId="47D2B628" w14:textId="3183F93C" w:rsidR="007D353C" w:rsidRDefault="007D353C" w:rsidP="007D353C">
      <w:pPr>
        <w:pStyle w:val="Ttulo2"/>
      </w:pPr>
      <w:r>
        <w:t>Definiciones, Acrónimos y Abreviaturas</w:t>
      </w:r>
    </w:p>
    <w:p w14:paraId="22AF7565" w14:textId="77777777" w:rsidR="00E971E4" w:rsidRDefault="00E971E4" w:rsidP="00E971E4"/>
    <w:p w14:paraId="4F14FAC2" w14:textId="386C44BA" w:rsidR="00A81248" w:rsidRDefault="00025FCB" w:rsidP="000160C7">
      <w:pPr>
        <w:pStyle w:val="Texto"/>
        <w:rPr>
          <w:noProof/>
        </w:rPr>
      </w:pPr>
      <w:r>
        <w:rPr>
          <w:noProof/>
        </w:rPr>
        <w:t>App: Abreviatura de “aplicación”, se refiere a un programa infromativo diseñado para cumplir una función específica en dispositivos móviles u ordenadores.</w:t>
      </w:r>
    </w:p>
    <w:p w14:paraId="6BA54C57" w14:textId="77777777" w:rsidR="005C7625" w:rsidRDefault="005C7625" w:rsidP="000160C7">
      <w:pPr>
        <w:pStyle w:val="Texto"/>
        <w:rPr>
          <w:noProof/>
        </w:rPr>
      </w:pPr>
    </w:p>
    <w:p w14:paraId="0FCB0B55" w14:textId="363395D4" w:rsidR="005C7625" w:rsidRDefault="005C7625" w:rsidP="000160C7">
      <w:pPr>
        <w:pStyle w:val="Texto"/>
        <w:rPr>
          <w:noProof/>
        </w:rPr>
      </w:pPr>
      <w:r>
        <w:rPr>
          <w:noProof/>
        </w:rPr>
        <w:t>Outfit: Término en inglés que se refiere a un conjunto de prendas de vestir y accesorios combinados para crear un c</w:t>
      </w:r>
      <w:r w:rsidR="000B100B">
        <w:rPr>
          <w:noProof/>
        </w:rPr>
        <w:t>o</w:t>
      </w:r>
      <w:r>
        <w:rPr>
          <w:noProof/>
        </w:rPr>
        <w:t>njunto armonioso.</w:t>
      </w:r>
    </w:p>
    <w:p w14:paraId="083CFF22" w14:textId="77777777" w:rsidR="005C7625" w:rsidRDefault="005C7625" w:rsidP="000160C7">
      <w:pPr>
        <w:pStyle w:val="Texto"/>
        <w:rPr>
          <w:noProof/>
        </w:rPr>
      </w:pPr>
    </w:p>
    <w:p w14:paraId="5379E8E1" w14:textId="6EE88014" w:rsidR="005C7625" w:rsidRDefault="005C7625" w:rsidP="000160C7">
      <w:pPr>
        <w:pStyle w:val="Texto"/>
        <w:rPr>
          <w:noProof/>
        </w:rPr>
      </w:pPr>
      <w:r>
        <w:rPr>
          <w:noProof/>
        </w:rPr>
        <w:t>Diseño Técnico: Proceso de definición detallada de la estructura, funcionamiento y aspecto visual de una aplicación o sistema informático.</w:t>
      </w:r>
    </w:p>
    <w:p w14:paraId="6D03F199" w14:textId="77777777" w:rsidR="00DE2459" w:rsidRDefault="00DE2459" w:rsidP="000160C7">
      <w:pPr>
        <w:pStyle w:val="Texto"/>
        <w:rPr>
          <w:noProof/>
        </w:rPr>
      </w:pPr>
    </w:p>
    <w:p w14:paraId="19495DDB" w14:textId="4BA2AAD9" w:rsidR="00DE2459" w:rsidRDefault="00981DEC" w:rsidP="000160C7">
      <w:pPr>
        <w:pStyle w:val="Texto"/>
        <w:rPr>
          <w:noProof/>
        </w:rPr>
      </w:pPr>
      <w:r>
        <w:rPr>
          <w:noProof/>
        </w:rPr>
        <w:t xml:space="preserve">Arquitectura basada en Microservicios: </w:t>
      </w:r>
      <w:r w:rsidR="000B100B">
        <w:rPr>
          <w:noProof/>
        </w:rPr>
        <w:t>E</w:t>
      </w:r>
      <w:r>
        <w:rPr>
          <w:noProof/>
        </w:rPr>
        <w:t xml:space="preserve">s un enfoque </w:t>
      </w:r>
      <w:r w:rsidR="00D85ABA">
        <w:rPr>
          <w:noProof/>
        </w:rPr>
        <w:t>arquitectónico para desarrollar una aplicación como un conjunto de servicios pequeños e independientes, cada uno ejecutando un proceso único y específico.</w:t>
      </w:r>
    </w:p>
    <w:p w14:paraId="1546BF29" w14:textId="2C24735A" w:rsidR="0026209B" w:rsidRDefault="00B12AAF" w:rsidP="000160C7">
      <w:pPr>
        <w:pStyle w:val="Texto"/>
        <w:rPr>
          <w:noProof/>
        </w:rPr>
      </w:pPr>
      <w:r>
        <w:rPr>
          <w:noProof/>
        </w:rPr>
        <w:lastRenderedPageBreak/>
        <w:t xml:space="preserve">Java: </w:t>
      </w:r>
      <w:r w:rsidR="00A24545">
        <w:rPr>
          <w:noProof/>
        </w:rPr>
        <w:t>Es un lenguaje de programación</w:t>
      </w:r>
      <w:r w:rsidR="00572EAE">
        <w:rPr>
          <w:noProof/>
        </w:rPr>
        <w:t xml:space="preserve"> interpertado, concurren</w:t>
      </w:r>
      <w:r w:rsidR="007B041B">
        <w:rPr>
          <w:noProof/>
        </w:rPr>
        <w:t>te</w:t>
      </w:r>
      <w:r w:rsidR="00572EAE">
        <w:rPr>
          <w:noProof/>
        </w:rPr>
        <w:t>, orientado a objetos, que fue diseñado</w:t>
      </w:r>
      <w:r w:rsidR="007B041B">
        <w:rPr>
          <w:noProof/>
        </w:rPr>
        <w:t xml:space="preserve"> específicamente para tener tan pocas depen</w:t>
      </w:r>
      <w:r w:rsidR="0069552A">
        <w:rPr>
          <w:noProof/>
        </w:rPr>
        <w:t>dencias de implementación como fuera posible.</w:t>
      </w:r>
    </w:p>
    <w:p w14:paraId="33104C79" w14:textId="77777777" w:rsidR="00DA6C4B" w:rsidRDefault="00DA6C4B" w:rsidP="000160C7">
      <w:pPr>
        <w:pStyle w:val="Texto"/>
        <w:rPr>
          <w:noProof/>
        </w:rPr>
      </w:pPr>
    </w:p>
    <w:p w14:paraId="615CECE0" w14:textId="6858F0AC" w:rsidR="00DA6C4B" w:rsidRDefault="00DA6C4B" w:rsidP="000160C7">
      <w:pPr>
        <w:pStyle w:val="Texto"/>
        <w:rPr>
          <w:noProof/>
        </w:rPr>
      </w:pPr>
      <w:r>
        <w:rPr>
          <w:noProof/>
        </w:rPr>
        <w:t>Spring Boot: Proporciona un conjunto de herramientas para const</w:t>
      </w:r>
      <w:r w:rsidR="00712742">
        <w:rPr>
          <w:noProof/>
        </w:rPr>
        <w:t>ruir rápidamente aplicaciones,</w:t>
      </w:r>
      <w:r w:rsidR="00FC1261">
        <w:rPr>
          <w:noProof/>
        </w:rPr>
        <w:t xml:space="preserve"> basándose en una infraestructura</w:t>
      </w:r>
      <w:r w:rsidR="0071440C">
        <w:rPr>
          <w:noProof/>
        </w:rPr>
        <w:t xml:space="preserve"> ligera que elimina la mayor parte del trabajo de configurar las aplicaciones basadas en Spring</w:t>
      </w:r>
      <w:r w:rsidR="00E70E86">
        <w:rPr>
          <w:noProof/>
        </w:rPr>
        <w:t>.</w:t>
      </w:r>
    </w:p>
    <w:p w14:paraId="5B2ACEB8" w14:textId="77777777" w:rsidR="00E70E86" w:rsidRDefault="00E70E86" w:rsidP="000160C7">
      <w:pPr>
        <w:pStyle w:val="Texto"/>
        <w:rPr>
          <w:noProof/>
        </w:rPr>
      </w:pPr>
    </w:p>
    <w:p w14:paraId="06FB7231" w14:textId="07D5493F" w:rsidR="002E6D12" w:rsidRDefault="002E6D12" w:rsidP="000160C7">
      <w:pPr>
        <w:pStyle w:val="Texto"/>
        <w:rPr>
          <w:noProof/>
        </w:rPr>
      </w:pPr>
      <w:r>
        <w:rPr>
          <w:noProof/>
        </w:rPr>
        <w:t>Requerimientos Funcional: Define el comportamiento interno del Software: cálculos, detalles técnicos, manipulación de datos y otras funcionalidades que definen como los casos de uso serán satisfechos</w:t>
      </w:r>
      <w:r w:rsidR="000A24C6">
        <w:rPr>
          <w:noProof/>
        </w:rPr>
        <w:t>.</w:t>
      </w:r>
    </w:p>
    <w:p w14:paraId="52E42369" w14:textId="77777777" w:rsidR="000A24C6" w:rsidRDefault="000A24C6" w:rsidP="000160C7">
      <w:pPr>
        <w:pStyle w:val="Texto"/>
        <w:rPr>
          <w:noProof/>
        </w:rPr>
      </w:pPr>
    </w:p>
    <w:p w14:paraId="51B29CBE" w14:textId="77777777" w:rsidR="002725BC" w:rsidRDefault="000A24C6" w:rsidP="000160C7">
      <w:pPr>
        <w:pStyle w:val="Texto"/>
        <w:rPr>
          <w:noProof/>
        </w:rPr>
      </w:pPr>
      <w:r>
        <w:rPr>
          <w:noProof/>
        </w:rPr>
        <w:t>Requerimientos No Funcional: Un requerimiento que especifica criterios</w:t>
      </w:r>
      <w:r w:rsidR="00E4455D">
        <w:rPr>
          <w:noProof/>
        </w:rPr>
        <w:t xml:space="preserve"> que pueden usarse para juzgar la operación de un sistema en lugar de sus comportamientos específicos.</w:t>
      </w:r>
    </w:p>
    <w:p w14:paraId="0579CB49" w14:textId="77777777" w:rsidR="002725BC" w:rsidRDefault="002725BC" w:rsidP="000160C7">
      <w:pPr>
        <w:pStyle w:val="Texto"/>
        <w:rPr>
          <w:noProof/>
        </w:rPr>
      </w:pPr>
    </w:p>
    <w:p w14:paraId="51F4195E" w14:textId="37859B45" w:rsidR="000A24C6" w:rsidRDefault="002725BC" w:rsidP="000160C7">
      <w:pPr>
        <w:pStyle w:val="Texto"/>
        <w:rPr>
          <w:noProof/>
        </w:rPr>
      </w:pPr>
      <w:r>
        <w:rPr>
          <w:noProof/>
        </w:rPr>
        <w:t xml:space="preserve">Requerimiento Funcional </w:t>
      </w:r>
      <w:r w:rsidR="005D1563">
        <w:rPr>
          <w:noProof/>
        </w:rPr>
        <w:t>Significativos</w:t>
      </w:r>
      <w:r>
        <w:rPr>
          <w:noProof/>
        </w:rPr>
        <w:t xml:space="preserve">: </w:t>
      </w:r>
      <w:r w:rsidR="00CC119B">
        <w:rPr>
          <w:noProof/>
        </w:rPr>
        <w:t>Describen las acciones que el sistema debe realizar, las operaciones que debe admitir o las caracteristicas que debe tener para satis</w:t>
      </w:r>
      <w:r w:rsidR="0014075B">
        <w:rPr>
          <w:noProof/>
        </w:rPr>
        <w:t>facer las necesidades de los usuarios finales.</w:t>
      </w:r>
      <w:r w:rsidR="000A24C6">
        <w:rPr>
          <w:noProof/>
        </w:rPr>
        <w:t xml:space="preserve"> </w:t>
      </w:r>
      <w:r w:rsidR="000D4915">
        <w:rPr>
          <w:noProof/>
        </w:rPr>
        <w:t>Implica que estos requeri</w:t>
      </w:r>
      <w:r w:rsidR="002A0A4E">
        <w:rPr>
          <w:noProof/>
        </w:rPr>
        <w:t>mientos son críticos o importantes para el funcionamiento y la utilidad del sistema.</w:t>
      </w:r>
      <w:r w:rsidR="00730C61">
        <w:rPr>
          <w:noProof/>
        </w:rPr>
        <w:t xml:space="preserve"> Pueden ser indentificados mediante la colaboración entre los stakeholders </w:t>
      </w:r>
      <w:r w:rsidR="006A0A04">
        <w:rPr>
          <w:noProof/>
        </w:rPr>
        <w:t xml:space="preserve">del proyecto, como los usuarios, los clientes, los analistas de negocio y los desarrolladores, quienes determinan qué funciones son esenciales para alcanzar los objetivos del proyecto. </w:t>
      </w:r>
    </w:p>
    <w:p w14:paraId="6D2CD1CD" w14:textId="77777777" w:rsidR="00A11C36" w:rsidRDefault="00A11C36" w:rsidP="000160C7">
      <w:pPr>
        <w:pStyle w:val="Texto"/>
        <w:rPr>
          <w:noProof/>
        </w:rPr>
      </w:pPr>
    </w:p>
    <w:p w14:paraId="348AF2F5" w14:textId="0426BAB8" w:rsidR="00A11C36" w:rsidRDefault="008D3EB9" w:rsidP="00A11C36">
      <w:pPr>
        <w:pStyle w:val="Ttulo2"/>
        <w:rPr>
          <w:noProof/>
        </w:rPr>
      </w:pPr>
      <w:r>
        <w:rPr>
          <w:noProof/>
        </w:rPr>
        <w:t>Alcance</w:t>
      </w:r>
    </w:p>
    <w:p w14:paraId="113D85F5" w14:textId="77777777" w:rsidR="008D3EB9" w:rsidRDefault="008D3EB9" w:rsidP="008D3EB9"/>
    <w:p w14:paraId="7F6F666E" w14:textId="09F413F3" w:rsidR="00D22746" w:rsidRDefault="00BE3E14" w:rsidP="00D22746">
      <w:pPr>
        <w:pStyle w:val="Texto"/>
      </w:pPr>
      <w:r>
        <w:t>El alcance de este proyecto consiste en el desarrollo de una aplicación móvil para la creación de outfits personalizados, con el objetivo de proporcionar a los usuarios una experiencia interactiva y personalizado en el ámbito de la moda</w:t>
      </w:r>
      <w:r w:rsidR="00C41DD7">
        <w:t xml:space="preserve"> y la vestimenta. La aplicación permitirá a los u</w:t>
      </w:r>
      <w:r w:rsidR="00D22746">
        <w:t>suar</w:t>
      </w:r>
      <w:r w:rsidR="00C41DD7">
        <w:t>ios explorar, seleccionar y personaliza</w:t>
      </w:r>
      <w:r w:rsidR="00D22746">
        <w:t xml:space="preserve">r conjuntos de ropa </w:t>
      </w:r>
      <w:r w:rsidR="000B100B">
        <w:t>y</w:t>
      </w:r>
      <w:r w:rsidR="00D22746">
        <w:t xml:space="preserve"> accesorios de acuerdo con sus preferencias de estilo y tendencias de moda actuales. El alcance del proyecto incluirá las siguientes funcionalidades principales:</w:t>
      </w:r>
    </w:p>
    <w:p w14:paraId="055105D8" w14:textId="77777777" w:rsidR="00D22746" w:rsidRDefault="00D22746" w:rsidP="00D22746">
      <w:pPr>
        <w:pStyle w:val="Texto"/>
      </w:pPr>
    </w:p>
    <w:p w14:paraId="64EB1DFF" w14:textId="0BB064D5" w:rsidR="00D22746" w:rsidRDefault="006C2706" w:rsidP="00D22746">
      <w:pPr>
        <w:pStyle w:val="Texto"/>
        <w:numPr>
          <w:ilvl w:val="0"/>
          <w:numId w:val="2"/>
        </w:numPr>
      </w:pPr>
      <w:r>
        <w:t>Funcionalidades Principales:</w:t>
      </w:r>
    </w:p>
    <w:p w14:paraId="55798251" w14:textId="77777777" w:rsidR="006C2706" w:rsidRDefault="006C2706" w:rsidP="006C2706">
      <w:pPr>
        <w:pStyle w:val="Texto"/>
        <w:ind w:left="720"/>
      </w:pPr>
    </w:p>
    <w:p w14:paraId="0A23ECC2" w14:textId="0DA48195" w:rsidR="00BB2B87" w:rsidRDefault="00BB2B87" w:rsidP="006C2706">
      <w:pPr>
        <w:pStyle w:val="Texto"/>
        <w:ind w:left="720"/>
      </w:pPr>
      <w:r>
        <w:t>Creación de perfiles de usuario</w:t>
      </w:r>
      <w:r w:rsidR="00453C2C">
        <w:t>.</w:t>
      </w:r>
    </w:p>
    <w:p w14:paraId="66BC4270" w14:textId="77777777" w:rsidR="003579F6" w:rsidRDefault="003579F6" w:rsidP="006C2706">
      <w:pPr>
        <w:pStyle w:val="Texto"/>
        <w:ind w:left="720"/>
      </w:pPr>
    </w:p>
    <w:p w14:paraId="751F4A74" w14:textId="1C6945B9" w:rsidR="00BB2B87" w:rsidRDefault="00BB2B87" w:rsidP="006C2706">
      <w:pPr>
        <w:pStyle w:val="Texto"/>
        <w:ind w:left="720"/>
      </w:pPr>
      <w:r>
        <w:t>Búsqueda y navegación de prendas de vestir y accesorios</w:t>
      </w:r>
      <w:r w:rsidR="00453C2C">
        <w:t>.</w:t>
      </w:r>
    </w:p>
    <w:p w14:paraId="43042FFA" w14:textId="77777777" w:rsidR="003579F6" w:rsidRDefault="003579F6" w:rsidP="006C2706">
      <w:pPr>
        <w:pStyle w:val="Texto"/>
        <w:ind w:left="720"/>
      </w:pPr>
    </w:p>
    <w:p w14:paraId="64BD0D58" w14:textId="77B601A0" w:rsidR="00BB2B87" w:rsidRDefault="00BB2B87" w:rsidP="006C2706">
      <w:pPr>
        <w:pStyle w:val="Texto"/>
        <w:ind w:left="720"/>
      </w:pPr>
      <w:r>
        <w:t>Visualización de conjuntos de ropa recomendados</w:t>
      </w:r>
      <w:r w:rsidR="00453C2C">
        <w:t>.</w:t>
      </w:r>
    </w:p>
    <w:p w14:paraId="3B26721C" w14:textId="77777777" w:rsidR="003579F6" w:rsidRDefault="003579F6" w:rsidP="006C2706">
      <w:pPr>
        <w:pStyle w:val="Texto"/>
        <w:ind w:left="720"/>
      </w:pPr>
    </w:p>
    <w:p w14:paraId="6073B847" w14:textId="5D21E0B2" w:rsidR="00BB2B87" w:rsidRDefault="00BB2B87" w:rsidP="006C2706">
      <w:pPr>
        <w:pStyle w:val="Texto"/>
        <w:ind w:left="720"/>
      </w:pPr>
      <w:r>
        <w:t>Personalización de conjuntos según preferencias de estilo y ocasiones específicas</w:t>
      </w:r>
      <w:r w:rsidR="00453C2C">
        <w:t>.</w:t>
      </w:r>
    </w:p>
    <w:p w14:paraId="1307D6CE" w14:textId="77777777" w:rsidR="003579F6" w:rsidRDefault="003579F6" w:rsidP="006C2706">
      <w:pPr>
        <w:pStyle w:val="Texto"/>
        <w:ind w:left="720"/>
      </w:pPr>
    </w:p>
    <w:p w14:paraId="5D6928CF" w14:textId="1EAFE646" w:rsidR="00BB2B87" w:rsidRDefault="00BB2B87" w:rsidP="006C2706">
      <w:pPr>
        <w:pStyle w:val="Texto"/>
        <w:ind w:left="720"/>
      </w:pPr>
      <w:r>
        <w:t xml:space="preserve">Integración con redes sociales para compartir outfits y recibir </w:t>
      </w:r>
      <w:proofErr w:type="spellStart"/>
      <w:r>
        <w:t>feedback</w:t>
      </w:r>
      <w:proofErr w:type="spellEnd"/>
      <w:r w:rsidR="00453C2C">
        <w:t>.</w:t>
      </w:r>
    </w:p>
    <w:p w14:paraId="62417A20" w14:textId="59A86CFD" w:rsidR="00BB2B87" w:rsidRDefault="00BB2B87" w:rsidP="006C2706">
      <w:pPr>
        <w:pStyle w:val="Texto"/>
        <w:ind w:left="720"/>
      </w:pPr>
      <w:r>
        <w:lastRenderedPageBreak/>
        <w:t>Funcionalidades de compra, incluyendo carrito de compras y proceso de pago.</w:t>
      </w:r>
    </w:p>
    <w:p w14:paraId="0618A976" w14:textId="77777777" w:rsidR="008249E4" w:rsidRDefault="008249E4" w:rsidP="006C2706">
      <w:pPr>
        <w:pStyle w:val="Texto"/>
        <w:ind w:left="720"/>
      </w:pPr>
    </w:p>
    <w:p w14:paraId="43CFA956" w14:textId="3CFDD7FE" w:rsidR="00BB2B87" w:rsidRDefault="008249E4" w:rsidP="00BB2B87">
      <w:pPr>
        <w:pStyle w:val="Texto"/>
        <w:numPr>
          <w:ilvl w:val="0"/>
          <w:numId w:val="2"/>
        </w:numPr>
      </w:pPr>
      <w:r>
        <w:t>Gestión de Contenido:</w:t>
      </w:r>
    </w:p>
    <w:p w14:paraId="71244B40" w14:textId="77777777" w:rsidR="008249E4" w:rsidRDefault="008249E4" w:rsidP="008249E4">
      <w:pPr>
        <w:pStyle w:val="Texto"/>
        <w:ind w:left="720"/>
      </w:pPr>
    </w:p>
    <w:p w14:paraId="5F42586D" w14:textId="750A8E3F" w:rsidR="008249E4" w:rsidRDefault="008249E4" w:rsidP="008249E4">
      <w:pPr>
        <w:pStyle w:val="Texto"/>
        <w:ind w:left="720"/>
      </w:pPr>
      <w:r>
        <w:t>Base de datos de prendas de vestir y accesorios, incluyendo imágenes, descripciones, precios y tallas disponibles.</w:t>
      </w:r>
    </w:p>
    <w:p w14:paraId="69C38799" w14:textId="77777777" w:rsidR="008249E4" w:rsidRDefault="008249E4" w:rsidP="008249E4">
      <w:pPr>
        <w:pStyle w:val="Texto"/>
        <w:ind w:left="720"/>
      </w:pPr>
    </w:p>
    <w:p w14:paraId="6A3CECB3" w14:textId="1D12E290" w:rsidR="008249E4" w:rsidRDefault="008249E4" w:rsidP="008249E4">
      <w:pPr>
        <w:pStyle w:val="Texto"/>
        <w:ind w:left="720"/>
      </w:pPr>
      <w:r>
        <w:t>Herramientas con servicios de administración de contenido para agregar, editar y eliminar productos.</w:t>
      </w:r>
    </w:p>
    <w:p w14:paraId="6AEF8518" w14:textId="77777777" w:rsidR="008249E4" w:rsidRDefault="008249E4" w:rsidP="008249E4">
      <w:pPr>
        <w:pStyle w:val="Texto"/>
        <w:ind w:left="720"/>
      </w:pPr>
    </w:p>
    <w:p w14:paraId="1D01B019" w14:textId="27BBCD24" w:rsidR="00AA64DF" w:rsidRDefault="008249E4" w:rsidP="00AA64DF">
      <w:pPr>
        <w:pStyle w:val="Texto"/>
        <w:numPr>
          <w:ilvl w:val="0"/>
          <w:numId w:val="2"/>
        </w:numPr>
      </w:pPr>
      <w:r>
        <w:t>Integraciones Externas:</w:t>
      </w:r>
    </w:p>
    <w:p w14:paraId="714D49FD" w14:textId="77777777" w:rsidR="00AA64DF" w:rsidRDefault="00AA64DF" w:rsidP="00AA64DF">
      <w:pPr>
        <w:pStyle w:val="Texto"/>
        <w:ind w:left="720"/>
      </w:pPr>
    </w:p>
    <w:p w14:paraId="056CF286" w14:textId="009DF5AB" w:rsidR="00AA64DF" w:rsidRDefault="005D62AD" w:rsidP="00AA64DF">
      <w:pPr>
        <w:pStyle w:val="Texto"/>
        <w:ind w:left="720"/>
      </w:pPr>
      <w:r>
        <w:t xml:space="preserve">Integración con </w:t>
      </w:r>
      <w:proofErr w:type="spellStart"/>
      <w:r>
        <w:t>APIs</w:t>
      </w:r>
      <w:proofErr w:type="spellEnd"/>
      <w:r>
        <w:t xml:space="preserve"> de proveedores externos de moda para obtener información actualizada sobre productos, precios y disponibilidad de inventario.</w:t>
      </w:r>
    </w:p>
    <w:p w14:paraId="0BE99309" w14:textId="77777777" w:rsidR="005D62AD" w:rsidRDefault="005D62AD" w:rsidP="00AA64DF">
      <w:pPr>
        <w:pStyle w:val="Texto"/>
        <w:ind w:left="720"/>
      </w:pPr>
    </w:p>
    <w:p w14:paraId="0038FE11" w14:textId="284F04BE" w:rsidR="005D62AD" w:rsidRDefault="005D62AD" w:rsidP="00AA64DF">
      <w:pPr>
        <w:pStyle w:val="Texto"/>
        <w:ind w:left="720"/>
      </w:pPr>
      <w:r>
        <w:t>Integración con servicios de pago en línea para facilitar transacciones seguras.</w:t>
      </w:r>
    </w:p>
    <w:p w14:paraId="0F41AD2A" w14:textId="77777777" w:rsidR="005D62AD" w:rsidRDefault="005D62AD" w:rsidP="00AA64DF">
      <w:pPr>
        <w:pStyle w:val="Texto"/>
        <w:ind w:left="720"/>
      </w:pPr>
    </w:p>
    <w:p w14:paraId="4E324BC7" w14:textId="5619AC1C" w:rsidR="005D62AD" w:rsidRDefault="005D62AD" w:rsidP="00AA64DF">
      <w:pPr>
        <w:pStyle w:val="Texto"/>
        <w:ind w:left="720"/>
      </w:pPr>
      <w:r>
        <w:t>Integración con redes sociales para compartir outfits y acceder a datos de perfil de usuario.</w:t>
      </w:r>
    </w:p>
    <w:p w14:paraId="5CE52D56" w14:textId="77777777" w:rsidR="005D62AD" w:rsidRDefault="005D62AD" w:rsidP="005D62AD">
      <w:pPr>
        <w:pStyle w:val="Texto"/>
      </w:pPr>
    </w:p>
    <w:p w14:paraId="79F75CEE" w14:textId="4C799B10" w:rsidR="005D62AD" w:rsidRDefault="005D62AD" w:rsidP="005D62AD">
      <w:pPr>
        <w:pStyle w:val="Texto"/>
        <w:numPr>
          <w:ilvl w:val="0"/>
          <w:numId w:val="2"/>
        </w:numPr>
      </w:pPr>
      <w:r>
        <w:t>Experiencia del Usuario:</w:t>
      </w:r>
    </w:p>
    <w:p w14:paraId="28F6A53B" w14:textId="77777777" w:rsidR="005D62AD" w:rsidRDefault="005D62AD" w:rsidP="005D62AD">
      <w:pPr>
        <w:pStyle w:val="Texto"/>
        <w:ind w:left="720"/>
      </w:pPr>
    </w:p>
    <w:p w14:paraId="51F5B2D1" w14:textId="456DA21D" w:rsidR="00453C2C" w:rsidRDefault="00453C2C" w:rsidP="005D62AD">
      <w:pPr>
        <w:pStyle w:val="Texto"/>
        <w:ind w:left="720"/>
      </w:pPr>
      <w:r>
        <w:t>Interfaz de usuario</w:t>
      </w:r>
      <w:r w:rsidR="00CD78C5">
        <w:t xml:space="preserve"> intuitiva</w:t>
      </w:r>
      <w:r>
        <w:t xml:space="preserve"> y atractiva.</w:t>
      </w:r>
    </w:p>
    <w:p w14:paraId="7F5C7F65" w14:textId="77777777" w:rsidR="00453C2C" w:rsidRDefault="00453C2C" w:rsidP="005D62AD">
      <w:pPr>
        <w:pStyle w:val="Texto"/>
        <w:ind w:left="720"/>
      </w:pPr>
    </w:p>
    <w:p w14:paraId="2DB63E6B" w14:textId="79013A9F" w:rsidR="00453C2C" w:rsidRDefault="00453C2C" w:rsidP="005D62AD">
      <w:pPr>
        <w:pStyle w:val="Texto"/>
        <w:ind w:left="720"/>
      </w:pPr>
      <w:r>
        <w:t>Experiencia de navegación fluida y receptiva.</w:t>
      </w:r>
    </w:p>
    <w:p w14:paraId="25DA3997" w14:textId="77777777" w:rsidR="00453C2C" w:rsidRDefault="00453C2C" w:rsidP="005D62AD">
      <w:pPr>
        <w:pStyle w:val="Texto"/>
        <w:ind w:left="720"/>
      </w:pPr>
    </w:p>
    <w:p w14:paraId="14848901" w14:textId="3A1CAC0D" w:rsidR="00453C2C" w:rsidRDefault="00453C2C" w:rsidP="005D62AD">
      <w:pPr>
        <w:pStyle w:val="Texto"/>
        <w:ind w:left="720"/>
      </w:pPr>
      <w:r>
        <w:t>Personalización de la experiencia según las preferencias del usuario.</w:t>
      </w:r>
    </w:p>
    <w:p w14:paraId="658E84C9" w14:textId="77777777" w:rsidR="00453C2C" w:rsidRDefault="00453C2C" w:rsidP="005D62AD">
      <w:pPr>
        <w:pStyle w:val="Texto"/>
        <w:ind w:left="720"/>
      </w:pPr>
    </w:p>
    <w:p w14:paraId="4FCD4DB9" w14:textId="127553CD" w:rsidR="00453C2C" w:rsidRDefault="00453C2C" w:rsidP="005D62AD">
      <w:pPr>
        <w:pStyle w:val="Texto"/>
        <w:ind w:left="720"/>
      </w:pPr>
      <w:r>
        <w:t>Funcionalidades de retroalimentación y soporte al cliente.</w:t>
      </w:r>
    </w:p>
    <w:p w14:paraId="1B971F57" w14:textId="77777777" w:rsidR="006C2706" w:rsidRDefault="006C2706" w:rsidP="0096626E">
      <w:pPr>
        <w:pStyle w:val="Texto"/>
      </w:pPr>
    </w:p>
    <w:p w14:paraId="3279B5EF" w14:textId="75EFF838" w:rsidR="0096626E" w:rsidRDefault="00FC7E61" w:rsidP="0096626E">
      <w:pPr>
        <w:pStyle w:val="Texto"/>
      </w:pPr>
      <w:r>
        <w:t xml:space="preserve">Decisión </w:t>
      </w:r>
      <w:r w:rsidR="0096626E">
        <w:t>Arquitectura:</w:t>
      </w:r>
    </w:p>
    <w:p w14:paraId="1986ED58" w14:textId="77777777" w:rsidR="0096626E" w:rsidRDefault="0096626E" w:rsidP="0096626E">
      <w:pPr>
        <w:pStyle w:val="Texto"/>
      </w:pPr>
    </w:p>
    <w:p w14:paraId="46285ABB" w14:textId="0BEBE001" w:rsidR="0096626E" w:rsidRDefault="0096626E" w:rsidP="0096626E">
      <w:pPr>
        <w:pStyle w:val="Texto"/>
      </w:pPr>
      <w:r>
        <w:t xml:space="preserve">La arquitectura de la aplicación se basará en un enfoque de microservicios, que proporcionará una estructura técnica flexible y escalable para el desarrollo y la implementación del sistema. La arquitectura constará de los siguientes </w:t>
      </w:r>
      <w:r w:rsidR="00F87D17">
        <w:t>componentes principales:</w:t>
      </w:r>
    </w:p>
    <w:p w14:paraId="47DDCC31" w14:textId="77777777" w:rsidR="00EC1DA1" w:rsidRDefault="00EC1DA1" w:rsidP="0096626E">
      <w:pPr>
        <w:pStyle w:val="Texto"/>
      </w:pPr>
    </w:p>
    <w:p w14:paraId="5356E92B" w14:textId="40F0EEAB" w:rsidR="00EC1DA1" w:rsidRDefault="00EC1DA1" w:rsidP="00EC1DA1">
      <w:pPr>
        <w:pStyle w:val="Texto"/>
        <w:numPr>
          <w:ilvl w:val="0"/>
          <w:numId w:val="2"/>
        </w:numPr>
      </w:pPr>
      <w:proofErr w:type="spellStart"/>
      <w:r>
        <w:t>Fronted</w:t>
      </w:r>
      <w:proofErr w:type="spellEnd"/>
    </w:p>
    <w:p w14:paraId="5426B237" w14:textId="77777777" w:rsidR="005D0015" w:rsidRDefault="005D0015" w:rsidP="005D0015">
      <w:pPr>
        <w:pStyle w:val="Texto"/>
        <w:ind w:left="720"/>
      </w:pPr>
    </w:p>
    <w:p w14:paraId="05F43C7D" w14:textId="4398BBF3" w:rsidR="005D0015" w:rsidRDefault="005D0015" w:rsidP="005D0015">
      <w:pPr>
        <w:pStyle w:val="Texto"/>
        <w:ind w:left="720"/>
      </w:pPr>
      <w:r>
        <w:t xml:space="preserve">Interfaz de usuario desarrollada utilizando tecnología web como HTML, CSS y JavaScript, posiblemente con un marco </w:t>
      </w:r>
      <w:r w:rsidR="00F67392">
        <w:t>de trabajo como</w:t>
      </w:r>
      <w:r w:rsidR="00704AA9">
        <w:t xml:space="preserve"> React</w:t>
      </w:r>
      <w:r w:rsidR="00FE02A3">
        <w:t>.js</w:t>
      </w:r>
      <w:r w:rsidR="00704AA9">
        <w:t xml:space="preserve"> o</w:t>
      </w:r>
      <w:r w:rsidR="00F67392">
        <w:t xml:space="preserve"> Angular</w:t>
      </w:r>
      <w:r w:rsidR="00FE02A3">
        <w:t>.j</w:t>
      </w:r>
      <w:r w:rsidR="00F67392">
        <w:t>s.</w:t>
      </w:r>
    </w:p>
    <w:p w14:paraId="64A295EE" w14:textId="77777777" w:rsidR="00F67392" w:rsidRDefault="00F67392" w:rsidP="005D0015">
      <w:pPr>
        <w:pStyle w:val="Texto"/>
        <w:ind w:left="720"/>
      </w:pPr>
    </w:p>
    <w:p w14:paraId="67375E4A" w14:textId="7CCDEECD" w:rsidR="00F67392" w:rsidRDefault="00F67392" w:rsidP="005D0015">
      <w:pPr>
        <w:pStyle w:val="Texto"/>
        <w:ind w:left="720"/>
      </w:pPr>
      <w:r>
        <w:t>Lógica del cliente para manejar la interacción del usuario, las solicitudes de servidor y la presentación de datos.</w:t>
      </w:r>
    </w:p>
    <w:p w14:paraId="0E5724D7" w14:textId="42DAAC61" w:rsidR="00F67392" w:rsidRDefault="00D803AF" w:rsidP="00D803AF">
      <w:pPr>
        <w:pStyle w:val="Texto"/>
        <w:numPr>
          <w:ilvl w:val="0"/>
          <w:numId w:val="2"/>
        </w:numPr>
      </w:pPr>
      <w:proofErr w:type="spellStart"/>
      <w:r>
        <w:lastRenderedPageBreak/>
        <w:t>Backend</w:t>
      </w:r>
      <w:proofErr w:type="spellEnd"/>
    </w:p>
    <w:p w14:paraId="49F9D610" w14:textId="77777777" w:rsidR="00D803AF" w:rsidRDefault="00D803AF" w:rsidP="00D803AF">
      <w:pPr>
        <w:pStyle w:val="Texto"/>
        <w:ind w:left="720"/>
      </w:pPr>
    </w:p>
    <w:p w14:paraId="663095D4" w14:textId="71B3A638" w:rsidR="00D803AF" w:rsidRDefault="00D803AF" w:rsidP="00D803AF">
      <w:pPr>
        <w:pStyle w:val="Texto"/>
        <w:ind w:left="720"/>
      </w:pPr>
      <w:r>
        <w:t>Servidor de aplicaciones desarrollado utilizando tecnologías como Java</w:t>
      </w:r>
      <w:r w:rsidR="00226313">
        <w:t xml:space="preserve"> Spring </w:t>
      </w:r>
    </w:p>
    <w:p w14:paraId="5DF6323A" w14:textId="77777777" w:rsidR="00226313" w:rsidRDefault="00226313" w:rsidP="00D803AF">
      <w:pPr>
        <w:pStyle w:val="Texto"/>
        <w:ind w:left="720"/>
      </w:pPr>
    </w:p>
    <w:p w14:paraId="7D0C30EC" w14:textId="1DDC5F36" w:rsidR="00226313" w:rsidRDefault="00226313" w:rsidP="00D803AF">
      <w:pPr>
        <w:pStyle w:val="Texto"/>
        <w:ind w:left="720"/>
      </w:pPr>
      <w:r>
        <w:t>Base de datos para almacenar información sobre usuarios, productos y transacciones</w:t>
      </w:r>
    </w:p>
    <w:p w14:paraId="1EFDBA0E" w14:textId="77777777" w:rsidR="00226313" w:rsidRDefault="00226313" w:rsidP="00226313">
      <w:pPr>
        <w:pStyle w:val="Texto"/>
      </w:pPr>
    </w:p>
    <w:p w14:paraId="36CDC914" w14:textId="4E3D44C2" w:rsidR="00226313" w:rsidRDefault="00226313" w:rsidP="00226313">
      <w:pPr>
        <w:pStyle w:val="Texto"/>
        <w:numPr>
          <w:ilvl w:val="0"/>
          <w:numId w:val="2"/>
        </w:numPr>
      </w:pPr>
      <w:r>
        <w:t>Servicios de integración</w:t>
      </w:r>
    </w:p>
    <w:p w14:paraId="16990163" w14:textId="77777777" w:rsidR="00226313" w:rsidRDefault="00226313" w:rsidP="00226313">
      <w:pPr>
        <w:pStyle w:val="Texto"/>
        <w:ind w:left="720"/>
      </w:pPr>
    </w:p>
    <w:p w14:paraId="5B51317B" w14:textId="69236FB5" w:rsidR="00226313" w:rsidRDefault="00226313" w:rsidP="00226313">
      <w:pPr>
        <w:pStyle w:val="Texto"/>
        <w:ind w:left="720"/>
      </w:pPr>
      <w:r>
        <w:t xml:space="preserve">API </w:t>
      </w:r>
      <w:proofErr w:type="spellStart"/>
      <w:r>
        <w:t>RESTful</w:t>
      </w:r>
      <w:proofErr w:type="spellEnd"/>
      <w:r w:rsidR="005258D7">
        <w:t xml:space="preserve"> para facilitar la comunicación entre el </w:t>
      </w:r>
      <w:proofErr w:type="spellStart"/>
      <w:r w:rsidR="005258D7">
        <w:t>front</w:t>
      </w:r>
      <w:proofErr w:type="spellEnd"/>
      <w:r w:rsidR="005258D7">
        <w:t xml:space="preserve"> y el back, así como la integración con servicios externos.</w:t>
      </w:r>
    </w:p>
    <w:p w14:paraId="7401743A" w14:textId="77777777" w:rsidR="005258D7" w:rsidRDefault="005258D7" w:rsidP="00226313">
      <w:pPr>
        <w:pStyle w:val="Texto"/>
        <w:ind w:left="720"/>
      </w:pPr>
    </w:p>
    <w:p w14:paraId="59DF2007" w14:textId="1B3FAA4A" w:rsidR="005258D7" w:rsidRDefault="005258D7" w:rsidP="00226313">
      <w:pPr>
        <w:pStyle w:val="Texto"/>
        <w:ind w:left="720"/>
      </w:pPr>
      <w:r>
        <w:t xml:space="preserve">Integración con </w:t>
      </w:r>
      <w:proofErr w:type="spellStart"/>
      <w:r>
        <w:t>APIs</w:t>
      </w:r>
      <w:proofErr w:type="spellEnd"/>
      <w:r>
        <w:t xml:space="preserve"> de proveedores externos de moda y servicios de pago en línea.</w:t>
      </w:r>
    </w:p>
    <w:p w14:paraId="7D09A61D" w14:textId="77777777" w:rsidR="005258D7" w:rsidRDefault="005258D7" w:rsidP="005258D7">
      <w:pPr>
        <w:pStyle w:val="Texto"/>
      </w:pPr>
    </w:p>
    <w:p w14:paraId="0BD11F9C" w14:textId="3715EF56" w:rsidR="005258D7" w:rsidRDefault="005258D7" w:rsidP="005258D7">
      <w:pPr>
        <w:pStyle w:val="Texto"/>
        <w:numPr>
          <w:ilvl w:val="0"/>
          <w:numId w:val="2"/>
        </w:numPr>
      </w:pPr>
      <w:r>
        <w:t>Motor de recomendaciones</w:t>
      </w:r>
    </w:p>
    <w:p w14:paraId="040FD640" w14:textId="77777777" w:rsidR="005258D7" w:rsidRDefault="005258D7" w:rsidP="005258D7">
      <w:pPr>
        <w:pStyle w:val="Texto"/>
        <w:ind w:left="720"/>
      </w:pPr>
    </w:p>
    <w:p w14:paraId="4C90BA68" w14:textId="3348CB47" w:rsidR="005258D7" w:rsidRDefault="005258D7" w:rsidP="005258D7">
      <w:pPr>
        <w:pStyle w:val="Texto"/>
        <w:ind w:left="720"/>
      </w:pPr>
      <w:r>
        <w:t>Utiliza algoritmos de recomendaciones para sugerir conjuntos personalizados basados en las preferencias del usuario y las tendencias de moda actuales.</w:t>
      </w:r>
    </w:p>
    <w:p w14:paraId="6727DA2D" w14:textId="77777777" w:rsidR="005258D7" w:rsidRDefault="005258D7" w:rsidP="005258D7">
      <w:pPr>
        <w:pStyle w:val="Texto"/>
      </w:pPr>
    </w:p>
    <w:p w14:paraId="6C430AFC" w14:textId="3EEB5E7F" w:rsidR="005258D7" w:rsidRDefault="005258D7" w:rsidP="005258D7">
      <w:pPr>
        <w:pStyle w:val="Texto"/>
        <w:numPr>
          <w:ilvl w:val="0"/>
          <w:numId w:val="2"/>
        </w:numPr>
      </w:pPr>
      <w:r>
        <w:t>Seguridad</w:t>
      </w:r>
    </w:p>
    <w:p w14:paraId="7DC77A58" w14:textId="77777777" w:rsidR="005258D7" w:rsidRDefault="005258D7" w:rsidP="005258D7">
      <w:pPr>
        <w:pStyle w:val="Texto"/>
        <w:ind w:left="720"/>
      </w:pPr>
    </w:p>
    <w:p w14:paraId="49ED988F" w14:textId="77777777" w:rsidR="005258D7" w:rsidRDefault="005258D7" w:rsidP="005258D7">
      <w:pPr>
        <w:pStyle w:val="Texto"/>
        <w:ind w:left="720"/>
      </w:pPr>
      <w:r>
        <w:t>Implementación de medidas de seguridad como autenticación de usuarios, cifrado de datos y protección contra ataques.</w:t>
      </w:r>
    </w:p>
    <w:p w14:paraId="69D35B37" w14:textId="77777777" w:rsidR="005258D7" w:rsidRDefault="005258D7" w:rsidP="005258D7">
      <w:pPr>
        <w:pStyle w:val="Texto"/>
      </w:pPr>
    </w:p>
    <w:p w14:paraId="619318BC" w14:textId="211C14FB" w:rsidR="005258D7" w:rsidRDefault="005258D7" w:rsidP="005258D7">
      <w:pPr>
        <w:pStyle w:val="Texto"/>
        <w:numPr>
          <w:ilvl w:val="0"/>
          <w:numId w:val="2"/>
        </w:numPr>
      </w:pPr>
      <w:r>
        <w:t>Infraestructura</w:t>
      </w:r>
    </w:p>
    <w:p w14:paraId="1EAED46F" w14:textId="77777777" w:rsidR="005258D7" w:rsidRDefault="005258D7" w:rsidP="005258D7">
      <w:pPr>
        <w:pStyle w:val="Texto"/>
        <w:ind w:left="720"/>
      </w:pPr>
    </w:p>
    <w:p w14:paraId="26C3AD6E" w14:textId="6A148B14" w:rsidR="005258D7" w:rsidRDefault="005258D7" w:rsidP="005258D7">
      <w:pPr>
        <w:pStyle w:val="Texto"/>
        <w:ind w:left="720"/>
      </w:pPr>
      <w:r>
        <w:t>Despliegue en la nube utilizando servicios de proveedores como AWS, Google Cloud y Microsoft Azure.</w:t>
      </w:r>
    </w:p>
    <w:p w14:paraId="7749AD21" w14:textId="77777777" w:rsidR="005258D7" w:rsidRDefault="005258D7" w:rsidP="005258D7">
      <w:pPr>
        <w:pStyle w:val="Texto"/>
        <w:ind w:left="720"/>
      </w:pPr>
    </w:p>
    <w:p w14:paraId="380ECB77" w14:textId="6E82EC62" w:rsidR="005258D7" w:rsidRDefault="005258D7" w:rsidP="005258D7">
      <w:pPr>
        <w:pStyle w:val="Texto"/>
        <w:ind w:left="720"/>
      </w:pPr>
      <w:r>
        <w:t>Contenedores Docker para facilitar el despliegue y la gestión en entornos de desarrollo y producción.</w:t>
      </w:r>
    </w:p>
    <w:p w14:paraId="27E1EFE9" w14:textId="77777777" w:rsidR="00231850" w:rsidRDefault="00231850" w:rsidP="00231850">
      <w:pPr>
        <w:pStyle w:val="Texto"/>
      </w:pPr>
    </w:p>
    <w:p w14:paraId="15B4EE2B" w14:textId="51BFA899" w:rsidR="00231850" w:rsidRDefault="00231850" w:rsidP="00231850">
      <w:pPr>
        <w:pStyle w:val="Texto"/>
      </w:pPr>
      <w:r w:rsidRPr="00231850">
        <w:t>La arquitectura propuesta proporcionará una base sólida y escalable para el desarrollo de la aplicación de creación de outfits personalizados, garantizando una experiencia de usuario óptima y cumpliendo con los objetivos del proyecto.</w:t>
      </w:r>
    </w:p>
    <w:p w14:paraId="0D641068" w14:textId="77777777" w:rsidR="00134D49" w:rsidRDefault="00134D49" w:rsidP="00231850">
      <w:pPr>
        <w:pStyle w:val="Texto"/>
      </w:pPr>
    </w:p>
    <w:p w14:paraId="7CC7314C" w14:textId="77777777" w:rsidR="00134D49" w:rsidRDefault="00134D49" w:rsidP="00231850">
      <w:pPr>
        <w:pStyle w:val="Texto"/>
      </w:pPr>
    </w:p>
    <w:p w14:paraId="27EAB1B5" w14:textId="77777777" w:rsidR="00134D49" w:rsidRDefault="00134D49" w:rsidP="00231850">
      <w:pPr>
        <w:pStyle w:val="Texto"/>
      </w:pPr>
    </w:p>
    <w:p w14:paraId="118B7E2A" w14:textId="77777777" w:rsidR="00134D49" w:rsidRDefault="00134D49" w:rsidP="00231850">
      <w:pPr>
        <w:pStyle w:val="Texto"/>
      </w:pPr>
    </w:p>
    <w:p w14:paraId="0829A825" w14:textId="77777777" w:rsidR="00134D49" w:rsidRDefault="00134D49" w:rsidP="00231850">
      <w:pPr>
        <w:pStyle w:val="Texto"/>
      </w:pPr>
    </w:p>
    <w:p w14:paraId="26BEC2AF" w14:textId="77777777" w:rsidR="00134D49" w:rsidRDefault="00134D49" w:rsidP="00231850">
      <w:pPr>
        <w:pStyle w:val="Texto"/>
      </w:pPr>
    </w:p>
    <w:p w14:paraId="422703F1" w14:textId="77777777" w:rsidR="00134D49" w:rsidRDefault="00134D49" w:rsidP="00231850">
      <w:pPr>
        <w:pStyle w:val="Texto"/>
      </w:pPr>
    </w:p>
    <w:p w14:paraId="3AD26ABA" w14:textId="77777777" w:rsidR="00134D49" w:rsidRDefault="00134D49" w:rsidP="00231850">
      <w:pPr>
        <w:pStyle w:val="Texto"/>
      </w:pPr>
    </w:p>
    <w:p w14:paraId="1F6818C1" w14:textId="77777777" w:rsidR="00134D49" w:rsidRDefault="00134D49" w:rsidP="00231850">
      <w:pPr>
        <w:pStyle w:val="Texto"/>
      </w:pPr>
    </w:p>
    <w:p w14:paraId="1268C0DB" w14:textId="77777777" w:rsidR="00134D49" w:rsidRDefault="00134D49" w:rsidP="00231850">
      <w:pPr>
        <w:pStyle w:val="Texto"/>
      </w:pPr>
    </w:p>
    <w:p w14:paraId="48FA9D6C" w14:textId="015D4C06" w:rsidR="00134D49" w:rsidRDefault="00134D49" w:rsidP="00134D49">
      <w:pPr>
        <w:pStyle w:val="Ttulo1"/>
      </w:pPr>
      <w:r>
        <w:lastRenderedPageBreak/>
        <w:t>Contexto</w:t>
      </w:r>
    </w:p>
    <w:p w14:paraId="2CD7FA51" w14:textId="77777777" w:rsidR="00F12819" w:rsidRPr="00F12819" w:rsidRDefault="00F12819" w:rsidP="00F12819"/>
    <w:p w14:paraId="1D00AA7F" w14:textId="0B8BC080" w:rsidR="00134D49" w:rsidRDefault="0065196A" w:rsidP="00134D49">
      <w:pPr>
        <w:pStyle w:val="Ttulo2"/>
      </w:pPr>
      <w:r>
        <w:t>Fundamentos</w:t>
      </w:r>
      <w:r w:rsidR="007B7550">
        <w:t xml:space="preserve"> de la Solución</w:t>
      </w:r>
    </w:p>
    <w:p w14:paraId="4A95809C" w14:textId="77777777" w:rsidR="001C3727" w:rsidRDefault="001C3727" w:rsidP="001C3727"/>
    <w:p w14:paraId="0319EBB8" w14:textId="17704F0E" w:rsidR="001C3727" w:rsidRDefault="001C3727" w:rsidP="001C3727">
      <w:pPr>
        <w:pStyle w:val="Texto"/>
      </w:pPr>
      <w:r>
        <w:t xml:space="preserve">Los patrones de diseño sirven para dar soluciones comunes y eficientes a problemas de la arquitectura. Los patrones que se utilizan en esta arquitectura son los siguientes: </w:t>
      </w:r>
    </w:p>
    <w:p w14:paraId="3607D876" w14:textId="77777777" w:rsidR="00A27B2D" w:rsidRDefault="00A27B2D" w:rsidP="00A27B2D"/>
    <w:tbl>
      <w:tblPr>
        <w:tblW w:w="8828" w:type="dxa"/>
        <w:tblLayout w:type="fixed"/>
        <w:tblLook w:val="0000" w:firstRow="0" w:lastRow="0" w:firstColumn="0" w:lastColumn="0" w:noHBand="0" w:noVBand="0"/>
      </w:tblPr>
      <w:tblGrid>
        <w:gridCol w:w="4415"/>
        <w:gridCol w:w="4413"/>
      </w:tblGrid>
      <w:tr w:rsidR="00F4299F" w14:paraId="49C39CDD" w14:textId="77777777" w:rsidTr="00F15CAD">
        <w:tc>
          <w:tcPr>
            <w:tcW w:w="4415" w:type="dxa"/>
          </w:tcPr>
          <w:p w14:paraId="2DB39630" w14:textId="562A1043" w:rsidR="00F4299F" w:rsidRDefault="00F4299F" w:rsidP="00F15CAD">
            <w:pPr>
              <w:keepNext/>
              <w:widowControl w:val="0"/>
              <w:jc w:val="center"/>
            </w:pPr>
          </w:p>
        </w:tc>
        <w:tc>
          <w:tcPr>
            <w:tcW w:w="4413" w:type="dxa"/>
          </w:tcPr>
          <w:p w14:paraId="5D957558" w14:textId="26BEBEF8" w:rsidR="00F4299F" w:rsidRDefault="00F4299F" w:rsidP="00F15CAD">
            <w:pPr>
              <w:keepNext/>
              <w:widowControl w:val="0"/>
              <w:jc w:val="center"/>
            </w:pPr>
            <w:r>
              <w:rPr>
                <w:noProof/>
              </w:rPr>
              <mc:AlternateContent>
                <mc:Choice Requires="wps">
                  <w:drawing>
                    <wp:anchor distT="0" distB="0" distL="114300" distR="114300" simplePos="0" relativeHeight="251661312" behindDoc="0" locked="0" layoutInCell="1" allowOverlap="1" wp14:anchorId="42E52AA9" wp14:editId="6CA26A5C">
                      <wp:simplePos x="0" y="0"/>
                      <wp:positionH relativeFrom="column">
                        <wp:posOffset>0</wp:posOffset>
                      </wp:positionH>
                      <wp:positionV relativeFrom="paragraph">
                        <wp:posOffset>0</wp:posOffset>
                      </wp:positionV>
                      <wp:extent cx="635000" cy="635000"/>
                      <wp:effectExtent l="0" t="0" r="3175" b="3175"/>
                      <wp:wrapNone/>
                      <wp:docPr id="1" name="Rectángulo 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D0439" id="Rectángulo 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tc>
      </w:tr>
      <w:tr w:rsidR="00B82680" w14:paraId="632F6531" w14:textId="77777777" w:rsidTr="00F15CAD">
        <w:tc>
          <w:tcPr>
            <w:tcW w:w="4415" w:type="dxa"/>
          </w:tcPr>
          <w:p w14:paraId="212FCFEA" w14:textId="77777777" w:rsidR="00B82680" w:rsidRDefault="00B82680" w:rsidP="00F15CAD">
            <w:pPr>
              <w:keepNext/>
              <w:widowControl w:val="0"/>
              <w:jc w:val="center"/>
            </w:pPr>
            <w:bookmarkStart w:id="0" w:name="_Hlk163679694"/>
            <w:r>
              <w:rPr>
                <w:noProof/>
              </w:rPr>
              <w:drawing>
                <wp:inline distT="0" distB="0" distL="0" distR="0" wp14:anchorId="2DA48FEB" wp14:editId="1D31F7A0">
                  <wp:extent cx="2499360" cy="1791970"/>
                  <wp:effectExtent l="0" t="0" r="0" b="0"/>
                  <wp:docPr id="1800217595" name="Imagen 10"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0" descr="Forma&#10;&#10;Descripción generada automáticamente"/>
                          <pic:cNvPicPr>
                            <a:picLocks noChangeAspect="1" noChangeArrowheads="1"/>
                          </pic:cNvPicPr>
                        </pic:nvPicPr>
                        <pic:blipFill>
                          <a:blip r:embed="rId11"/>
                          <a:stretch>
                            <a:fillRect/>
                          </a:stretch>
                        </pic:blipFill>
                        <pic:spPr bwMode="auto">
                          <a:xfrm>
                            <a:off x="0" y="0"/>
                            <a:ext cx="2499360" cy="1791970"/>
                          </a:xfrm>
                          <a:prstGeom prst="rect">
                            <a:avLst/>
                          </a:prstGeom>
                        </pic:spPr>
                      </pic:pic>
                    </a:graphicData>
                  </a:graphic>
                </wp:inline>
              </w:drawing>
            </w:r>
          </w:p>
        </w:tc>
        <w:tc>
          <w:tcPr>
            <w:tcW w:w="4413" w:type="dxa"/>
          </w:tcPr>
          <w:p w14:paraId="42481A8D" w14:textId="77777777" w:rsidR="00B82680" w:rsidRDefault="00B82680" w:rsidP="00F15CAD">
            <w:pPr>
              <w:keepNext/>
              <w:widowControl w:val="0"/>
              <w:jc w:val="center"/>
            </w:pPr>
            <w:r>
              <w:rPr>
                <w:noProof/>
              </w:rPr>
              <mc:AlternateContent>
                <mc:Choice Requires="wps">
                  <w:drawing>
                    <wp:anchor distT="0" distB="0" distL="114300" distR="114300" simplePos="0" relativeHeight="251663360" behindDoc="0" locked="0" layoutInCell="1" allowOverlap="1" wp14:anchorId="20F57305" wp14:editId="034A3BA5">
                      <wp:simplePos x="0" y="0"/>
                      <wp:positionH relativeFrom="column">
                        <wp:posOffset>0</wp:posOffset>
                      </wp:positionH>
                      <wp:positionV relativeFrom="paragraph">
                        <wp:posOffset>0</wp:posOffset>
                      </wp:positionV>
                      <wp:extent cx="635000" cy="635000"/>
                      <wp:effectExtent l="0" t="0" r="3175" b="3175"/>
                      <wp:wrapNone/>
                      <wp:docPr id="1479923109" name="Rectángulo 147992310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65CA2" id="Rectángulo 1479923109"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3843" w:dyaOrig="2845" w14:anchorId="6B3D1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o:spid="_x0000_i1025" type="#_x0000_t75" style="width:192pt;height:142.35pt;visibility:visible;mso-wrap-distance-right:0;mso-wrap-distance-bottom:14pt" o:ole="" filled="t">
                  <v:imagedata r:id="rId12" o:title=""/>
                </v:shape>
                <o:OLEObject Type="Embed" ProgID="PBrush" ShapeID="ole_rId12" DrawAspect="Content" ObjectID="_1775045034" r:id="rId13"/>
              </w:object>
            </w:r>
          </w:p>
        </w:tc>
      </w:tr>
    </w:tbl>
    <w:p w14:paraId="2C49FE11" w14:textId="77777777" w:rsidR="00B82680" w:rsidRDefault="00B82680" w:rsidP="00B82680">
      <w:pPr>
        <w:pStyle w:val="Descripcin"/>
        <w:jc w:val="center"/>
      </w:pPr>
      <w:bookmarkStart w:id="1" w:name="_Toc56678352"/>
      <w:bookmarkEnd w:id="0"/>
      <w:r>
        <w:t xml:space="preserve">Ilustración </w:t>
      </w:r>
      <w:r>
        <w:fldChar w:fldCharType="begin"/>
      </w:r>
      <w:r>
        <w:instrText>SEQ Ilustración \* ARABIC</w:instrText>
      </w:r>
      <w:r>
        <w:fldChar w:fldCharType="separate"/>
      </w:r>
      <w:r>
        <w:t>1</w:t>
      </w:r>
      <w:r>
        <w:fldChar w:fldCharType="end"/>
      </w:r>
      <w:r>
        <w:t>. Patrones de Arquitectura</w:t>
      </w:r>
      <w:bookmarkEnd w:id="1"/>
    </w:p>
    <w:p w14:paraId="78695226" w14:textId="77777777" w:rsidR="00F4299F" w:rsidRDefault="00F4299F" w:rsidP="00A27B2D"/>
    <w:p w14:paraId="4359E907" w14:textId="775B1085" w:rsidR="007C1ED5" w:rsidRDefault="007C1ED5" w:rsidP="007C1ED5">
      <w:pPr>
        <w:pStyle w:val="Ttulo2"/>
      </w:pPr>
      <w:r>
        <w:t>Decisiones de Arquitectura</w:t>
      </w:r>
    </w:p>
    <w:p w14:paraId="3337BEC2" w14:textId="77777777" w:rsidR="00A932B5" w:rsidRDefault="00A932B5" w:rsidP="00A932B5"/>
    <w:p w14:paraId="160B4EA6" w14:textId="77777777" w:rsidR="00A932B5" w:rsidRPr="0026628F" w:rsidRDefault="00A932B5" w:rsidP="00A932B5">
      <w:pPr>
        <w:pStyle w:val="Texto"/>
      </w:pPr>
      <w:r w:rsidRPr="0026628F">
        <w:t>Se proponen los siguientes patrones que se utilizan en la etapa de Arquitectura:</w:t>
      </w:r>
    </w:p>
    <w:p w14:paraId="5054F6E5" w14:textId="77777777" w:rsidR="00A932B5" w:rsidRDefault="00A932B5" w:rsidP="00A932B5">
      <w:pPr>
        <w:pStyle w:val="Texto"/>
      </w:pPr>
    </w:p>
    <w:tbl>
      <w:tblPr>
        <w:tblStyle w:val="Tablaconcuadrcula"/>
        <w:tblW w:w="0" w:type="auto"/>
        <w:tblInd w:w="360" w:type="dxa"/>
        <w:tblLook w:val="04A0" w:firstRow="1" w:lastRow="0" w:firstColumn="1" w:lastColumn="0" w:noHBand="0" w:noVBand="1"/>
      </w:tblPr>
      <w:tblGrid>
        <w:gridCol w:w="2831"/>
        <w:gridCol w:w="2831"/>
        <w:gridCol w:w="2832"/>
      </w:tblGrid>
      <w:tr w:rsidR="00C364F8" w:rsidRPr="004B3D63" w14:paraId="31635632" w14:textId="77777777" w:rsidTr="00F15CAD">
        <w:tc>
          <w:tcPr>
            <w:tcW w:w="2831" w:type="dxa"/>
          </w:tcPr>
          <w:p w14:paraId="6E610AD5" w14:textId="77777777" w:rsidR="00C364F8" w:rsidRPr="004B3D63" w:rsidRDefault="00C364F8" w:rsidP="00C364F8">
            <w:pPr>
              <w:pStyle w:val="Texto"/>
            </w:pPr>
            <w:r w:rsidRPr="004B3D63">
              <w:t>Cod.</w:t>
            </w:r>
          </w:p>
          <w:p w14:paraId="1BE977B4" w14:textId="77777777" w:rsidR="00C364F8" w:rsidRPr="004B3D63" w:rsidRDefault="00C364F8" w:rsidP="00C364F8">
            <w:pPr>
              <w:pStyle w:val="Texto"/>
            </w:pPr>
            <w:proofErr w:type="spellStart"/>
            <w:r w:rsidRPr="004B3D63">
              <w:t>Decición</w:t>
            </w:r>
            <w:proofErr w:type="spellEnd"/>
          </w:p>
        </w:tc>
        <w:tc>
          <w:tcPr>
            <w:tcW w:w="2831" w:type="dxa"/>
          </w:tcPr>
          <w:p w14:paraId="66A204A3" w14:textId="77777777" w:rsidR="00C364F8" w:rsidRPr="004B3D63" w:rsidRDefault="00C364F8" w:rsidP="00C364F8">
            <w:pPr>
              <w:pStyle w:val="Texto"/>
            </w:pPr>
            <w:r>
              <w:t xml:space="preserve">Nombre </w:t>
            </w:r>
          </w:p>
        </w:tc>
        <w:tc>
          <w:tcPr>
            <w:tcW w:w="2832" w:type="dxa"/>
          </w:tcPr>
          <w:p w14:paraId="7098CFA8" w14:textId="77777777" w:rsidR="00C364F8" w:rsidRPr="004B3D63" w:rsidRDefault="00C364F8" w:rsidP="00C364F8">
            <w:pPr>
              <w:pStyle w:val="Texto"/>
            </w:pPr>
            <w:r>
              <w:t>Descripción</w:t>
            </w:r>
          </w:p>
        </w:tc>
      </w:tr>
      <w:tr w:rsidR="00C364F8" w:rsidRPr="004B3D63" w14:paraId="3EC99871" w14:textId="77777777" w:rsidTr="00F15CAD">
        <w:tc>
          <w:tcPr>
            <w:tcW w:w="2831" w:type="dxa"/>
          </w:tcPr>
          <w:p w14:paraId="4AEE80DF" w14:textId="77777777" w:rsidR="00C364F8" w:rsidRPr="004B3D63" w:rsidRDefault="00C364F8" w:rsidP="00C364F8">
            <w:pPr>
              <w:pStyle w:val="Texto"/>
            </w:pPr>
            <w:r>
              <w:t>DA01</w:t>
            </w:r>
          </w:p>
        </w:tc>
        <w:tc>
          <w:tcPr>
            <w:tcW w:w="2831" w:type="dxa"/>
          </w:tcPr>
          <w:p w14:paraId="3AD2DA81" w14:textId="77777777" w:rsidR="00C364F8" w:rsidRDefault="00C364F8" w:rsidP="00C364F8">
            <w:pPr>
              <w:pStyle w:val="Texto"/>
            </w:pPr>
            <w:r>
              <w:t>Microservicios</w:t>
            </w:r>
          </w:p>
        </w:tc>
        <w:tc>
          <w:tcPr>
            <w:tcW w:w="2832" w:type="dxa"/>
          </w:tcPr>
          <w:p w14:paraId="46156B7E" w14:textId="77777777" w:rsidR="00C364F8" w:rsidRDefault="00C364F8" w:rsidP="00C364F8">
            <w:pPr>
              <w:pStyle w:val="Texto"/>
            </w:pPr>
            <w:r>
              <w:t xml:space="preserve">Se implementa como patrón nuclear el estilo de arquitectura Microservicios, la cual se centra en componentes desacoplados y cada uno con su propia responsabilidad y sus recursos específicos, permitiendo realizar, cuando se requiera escalabilidad de recursos y generando una </w:t>
            </w:r>
            <w:r>
              <w:lastRenderedPageBreak/>
              <w:t>arquitectura modular permitirá modificar o agregar nuevas funcionalidades al sistema.</w:t>
            </w:r>
          </w:p>
        </w:tc>
      </w:tr>
      <w:tr w:rsidR="00C364F8" w:rsidRPr="004B3D63" w14:paraId="23AD017B" w14:textId="77777777" w:rsidTr="00F15CAD">
        <w:tc>
          <w:tcPr>
            <w:tcW w:w="2831" w:type="dxa"/>
          </w:tcPr>
          <w:p w14:paraId="56E9EE75" w14:textId="77777777" w:rsidR="00C364F8" w:rsidRDefault="00C364F8" w:rsidP="00C364F8">
            <w:pPr>
              <w:pStyle w:val="Texto"/>
            </w:pPr>
            <w:r>
              <w:lastRenderedPageBreak/>
              <w:t>DA02</w:t>
            </w:r>
          </w:p>
        </w:tc>
        <w:tc>
          <w:tcPr>
            <w:tcW w:w="2831" w:type="dxa"/>
          </w:tcPr>
          <w:p w14:paraId="676DDC50" w14:textId="77777777" w:rsidR="00C364F8" w:rsidRDefault="00C364F8" w:rsidP="00C364F8">
            <w:pPr>
              <w:pStyle w:val="Texto"/>
            </w:pPr>
            <w:proofErr w:type="spellStart"/>
            <w:r>
              <w:t>Clean</w:t>
            </w:r>
            <w:proofErr w:type="spellEnd"/>
          </w:p>
          <w:p w14:paraId="7CA9D2C8" w14:textId="77777777" w:rsidR="00C364F8" w:rsidRDefault="00C364F8" w:rsidP="00C364F8">
            <w:pPr>
              <w:pStyle w:val="Texto"/>
            </w:pPr>
            <w:proofErr w:type="spellStart"/>
            <w:r>
              <w:t>Arquitecture</w:t>
            </w:r>
            <w:proofErr w:type="spellEnd"/>
          </w:p>
        </w:tc>
        <w:tc>
          <w:tcPr>
            <w:tcW w:w="2832" w:type="dxa"/>
          </w:tcPr>
          <w:p w14:paraId="1A084E2D" w14:textId="77777777" w:rsidR="00C364F8" w:rsidRDefault="00C364F8" w:rsidP="00C364F8">
            <w:pPr>
              <w:pStyle w:val="Texto"/>
            </w:pPr>
            <w:r>
              <w:t xml:space="preserve">Se implementa como patrón complementario </w:t>
            </w:r>
            <w:proofErr w:type="spellStart"/>
            <w:r>
              <w:t>Clean</w:t>
            </w:r>
            <w:proofErr w:type="spellEnd"/>
            <w:r>
              <w:t xml:space="preserve"> </w:t>
            </w:r>
            <w:proofErr w:type="spellStart"/>
            <w:r>
              <w:t>Architecture</w:t>
            </w:r>
            <w:proofErr w:type="spellEnd"/>
            <w:r>
              <w:t xml:space="preserve"> (Hexagonal – Puertos y Adaptadores), con el fin de evitar el acoplamiento de nuestro dominio con elementos externos lo que producirá sistemas:</w:t>
            </w:r>
          </w:p>
          <w:p w14:paraId="4BABD037" w14:textId="77777777" w:rsidR="00C364F8" w:rsidRDefault="00C364F8" w:rsidP="00C364F8">
            <w:pPr>
              <w:pStyle w:val="Texto"/>
            </w:pPr>
            <w:r>
              <w:t xml:space="preserve">Independientes del </w:t>
            </w:r>
            <w:proofErr w:type="spellStart"/>
            <w:r>
              <w:t>framework</w:t>
            </w:r>
            <w:proofErr w:type="spellEnd"/>
            <w:r>
              <w:t xml:space="preserve"> y proveedor.</w:t>
            </w:r>
          </w:p>
          <w:p w14:paraId="195FACD8" w14:textId="77777777" w:rsidR="00C364F8" w:rsidRDefault="00C364F8" w:rsidP="00C364F8">
            <w:pPr>
              <w:pStyle w:val="Texto"/>
            </w:pPr>
            <w:proofErr w:type="spellStart"/>
            <w:r>
              <w:t>Testables</w:t>
            </w:r>
            <w:proofErr w:type="spellEnd"/>
            <w:r>
              <w:t>.</w:t>
            </w:r>
          </w:p>
          <w:p w14:paraId="06768C4D" w14:textId="77777777" w:rsidR="00C364F8" w:rsidRDefault="00C364F8" w:rsidP="00C364F8">
            <w:pPr>
              <w:pStyle w:val="Texto"/>
            </w:pPr>
            <w:r>
              <w:t>Independientes de la UI</w:t>
            </w:r>
          </w:p>
          <w:p w14:paraId="0CF1116F" w14:textId="77777777" w:rsidR="00C364F8" w:rsidRDefault="00C364F8" w:rsidP="00C364F8">
            <w:pPr>
              <w:pStyle w:val="Texto"/>
            </w:pPr>
            <w:r>
              <w:t>Independientes de la base de datos.</w:t>
            </w:r>
          </w:p>
          <w:p w14:paraId="1736904A" w14:textId="77777777" w:rsidR="00C364F8" w:rsidRDefault="00C364F8" w:rsidP="00C364F8">
            <w:pPr>
              <w:pStyle w:val="Texto"/>
            </w:pPr>
            <w:r>
              <w:t>Independiente de agentes externos</w:t>
            </w:r>
          </w:p>
          <w:p w14:paraId="234A2CDE" w14:textId="77777777" w:rsidR="00C364F8" w:rsidRDefault="00C364F8" w:rsidP="00C364F8">
            <w:pPr>
              <w:pStyle w:val="Texto"/>
            </w:pPr>
            <w:r>
              <w:t>Aumentar la tolerancia al cambio.</w:t>
            </w:r>
          </w:p>
          <w:p w14:paraId="6FA80D26" w14:textId="77777777" w:rsidR="00C364F8" w:rsidRDefault="00C364F8" w:rsidP="00C364F8">
            <w:pPr>
              <w:pStyle w:val="Texto"/>
            </w:pPr>
            <w:r>
              <w:t>Reutilizables.</w:t>
            </w:r>
          </w:p>
          <w:p w14:paraId="1D0D561B" w14:textId="77777777" w:rsidR="00C364F8" w:rsidRDefault="00C364F8" w:rsidP="00C364F8">
            <w:pPr>
              <w:pStyle w:val="Texto"/>
            </w:pPr>
            <w:r>
              <w:t>Mantenibles.</w:t>
            </w:r>
          </w:p>
        </w:tc>
      </w:tr>
    </w:tbl>
    <w:p w14:paraId="0802CC37" w14:textId="77777777" w:rsidR="00C364F8" w:rsidRDefault="00C364F8" w:rsidP="00A932B5">
      <w:pPr>
        <w:pStyle w:val="Texto"/>
      </w:pPr>
    </w:p>
    <w:p w14:paraId="626EC8EE" w14:textId="77777777" w:rsidR="000B100B" w:rsidRDefault="000B100B">
      <w:pPr>
        <w:rPr>
          <w:rFonts w:eastAsiaTheme="majorEastAsia" w:cstheme="majorBidi"/>
          <w:i/>
          <w:color w:val="00C1C7" w:themeColor="accent2"/>
          <w:sz w:val="42"/>
          <w:szCs w:val="26"/>
        </w:rPr>
      </w:pPr>
      <w:r>
        <w:br w:type="page"/>
      </w:r>
    </w:p>
    <w:p w14:paraId="7997113D" w14:textId="3FE8D637" w:rsidR="00FB64E7" w:rsidRDefault="00FB64E7" w:rsidP="00FB64E7">
      <w:pPr>
        <w:pStyle w:val="Ttulo2"/>
      </w:pPr>
      <w:r>
        <w:lastRenderedPageBreak/>
        <w:t>Decisiones de Diseño</w:t>
      </w:r>
    </w:p>
    <w:p w14:paraId="67D5D36E" w14:textId="77777777" w:rsidR="00FB64E7" w:rsidRDefault="00FB64E7" w:rsidP="00FB64E7"/>
    <w:p w14:paraId="56705219" w14:textId="77777777" w:rsidR="009A7D1D" w:rsidRDefault="009A7D1D" w:rsidP="009A7D1D">
      <w:pPr>
        <w:pStyle w:val="Texto"/>
      </w:pPr>
      <w:r w:rsidRPr="005D3C9D">
        <w:t>Se proponen</w:t>
      </w:r>
      <w:r>
        <w:t xml:space="preserve"> los siguientes principios que se utilizarán en la etapa de Diseño</w:t>
      </w:r>
    </w:p>
    <w:p w14:paraId="20F58C51" w14:textId="77777777" w:rsidR="00FB64E7" w:rsidRDefault="00FB64E7" w:rsidP="00FB64E7"/>
    <w:tbl>
      <w:tblPr>
        <w:tblStyle w:val="Tablaconcuadrcula"/>
        <w:tblW w:w="0" w:type="auto"/>
        <w:tblInd w:w="360" w:type="dxa"/>
        <w:tblLook w:val="04A0" w:firstRow="1" w:lastRow="0" w:firstColumn="1" w:lastColumn="0" w:noHBand="0" w:noVBand="1"/>
      </w:tblPr>
      <w:tblGrid>
        <w:gridCol w:w="2831"/>
        <w:gridCol w:w="2831"/>
        <w:gridCol w:w="2832"/>
      </w:tblGrid>
      <w:tr w:rsidR="0011446F" w14:paraId="5C9A3ABB" w14:textId="77777777" w:rsidTr="00F15CAD">
        <w:tc>
          <w:tcPr>
            <w:tcW w:w="2831" w:type="dxa"/>
          </w:tcPr>
          <w:p w14:paraId="6566A37F" w14:textId="77777777" w:rsidR="0011446F" w:rsidRDefault="0011446F" w:rsidP="0011446F">
            <w:pPr>
              <w:pStyle w:val="Texto"/>
            </w:pPr>
            <w:r>
              <w:t>Cod.</w:t>
            </w:r>
          </w:p>
          <w:p w14:paraId="2D9B1FB9" w14:textId="77777777" w:rsidR="0011446F" w:rsidRDefault="0011446F" w:rsidP="0011446F">
            <w:pPr>
              <w:pStyle w:val="Texto"/>
            </w:pPr>
            <w:r>
              <w:t>Decisión</w:t>
            </w:r>
          </w:p>
        </w:tc>
        <w:tc>
          <w:tcPr>
            <w:tcW w:w="2831" w:type="dxa"/>
          </w:tcPr>
          <w:p w14:paraId="331CB4DB" w14:textId="77777777" w:rsidR="0011446F" w:rsidRDefault="0011446F" w:rsidP="0011446F">
            <w:pPr>
              <w:pStyle w:val="Texto"/>
            </w:pPr>
            <w:r>
              <w:t>Nombre</w:t>
            </w:r>
          </w:p>
        </w:tc>
        <w:tc>
          <w:tcPr>
            <w:tcW w:w="2832" w:type="dxa"/>
          </w:tcPr>
          <w:p w14:paraId="6F52F552" w14:textId="77777777" w:rsidR="0011446F" w:rsidRDefault="0011446F" w:rsidP="0011446F">
            <w:pPr>
              <w:pStyle w:val="Texto"/>
            </w:pPr>
            <w:r>
              <w:t>Descripción</w:t>
            </w:r>
          </w:p>
        </w:tc>
      </w:tr>
      <w:tr w:rsidR="0011446F" w14:paraId="6579CB66" w14:textId="77777777" w:rsidTr="00F15CAD">
        <w:tc>
          <w:tcPr>
            <w:tcW w:w="2831" w:type="dxa"/>
          </w:tcPr>
          <w:p w14:paraId="23CC0029" w14:textId="77777777" w:rsidR="0011446F" w:rsidRDefault="0011446F" w:rsidP="0011446F">
            <w:pPr>
              <w:pStyle w:val="Texto"/>
            </w:pPr>
            <w:r>
              <w:t>DD01</w:t>
            </w:r>
          </w:p>
        </w:tc>
        <w:tc>
          <w:tcPr>
            <w:tcW w:w="2831" w:type="dxa"/>
          </w:tcPr>
          <w:p w14:paraId="642EF1C5" w14:textId="77777777" w:rsidR="0011446F" w:rsidRDefault="0011446F" w:rsidP="0011446F">
            <w:pPr>
              <w:pStyle w:val="Texto"/>
            </w:pPr>
            <w:r>
              <w:t>SRP</w:t>
            </w:r>
          </w:p>
        </w:tc>
        <w:tc>
          <w:tcPr>
            <w:tcW w:w="2832" w:type="dxa"/>
          </w:tcPr>
          <w:p w14:paraId="77FDFA57" w14:textId="77777777" w:rsidR="0011446F" w:rsidRDefault="0011446F" w:rsidP="0011446F">
            <w:pPr>
              <w:pStyle w:val="Texto"/>
            </w:pPr>
            <w:r>
              <w:t xml:space="preserve">Single </w:t>
            </w:r>
            <w:proofErr w:type="spellStart"/>
            <w:r>
              <w:t>Responsability</w:t>
            </w:r>
            <w:proofErr w:type="spellEnd"/>
            <w:r>
              <w:t xml:space="preserve"> </w:t>
            </w:r>
            <w:proofErr w:type="spellStart"/>
            <w:r>
              <w:t>Principle</w:t>
            </w:r>
            <w:proofErr w:type="spellEnd"/>
            <w:r>
              <w:t xml:space="preserve"> o Principio de Responsabilidad Única</w:t>
            </w:r>
          </w:p>
        </w:tc>
      </w:tr>
      <w:tr w:rsidR="0011446F" w:rsidRPr="005D3C9D" w14:paraId="1E08CDE3" w14:textId="77777777" w:rsidTr="00F15CAD">
        <w:tc>
          <w:tcPr>
            <w:tcW w:w="2831" w:type="dxa"/>
          </w:tcPr>
          <w:p w14:paraId="0C7CE232" w14:textId="77777777" w:rsidR="0011446F" w:rsidRDefault="0011446F" w:rsidP="0011446F">
            <w:pPr>
              <w:pStyle w:val="Texto"/>
            </w:pPr>
            <w:r>
              <w:t>DD02</w:t>
            </w:r>
          </w:p>
        </w:tc>
        <w:tc>
          <w:tcPr>
            <w:tcW w:w="2831" w:type="dxa"/>
          </w:tcPr>
          <w:p w14:paraId="2DFE5F59" w14:textId="77777777" w:rsidR="0011446F" w:rsidRDefault="0011446F" w:rsidP="0011446F">
            <w:pPr>
              <w:pStyle w:val="Texto"/>
            </w:pPr>
            <w:r>
              <w:t>OCP</w:t>
            </w:r>
          </w:p>
        </w:tc>
        <w:tc>
          <w:tcPr>
            <w:tcW w:w="2832" w:type="dxa"/>
          </w:tcPr>
          <w:p w14:paraId="129CA23E" w14:textId="77777777" w:rsidR="0011446F" w:rsidRPr="005D3C9D" w:rsidRDefault="0011446F" w:rsidP="0011446F">
            <w:pPr>
              <w:pStyle w:val="Texto"/>
            </w:pPr>
            <w:r w:rsidRPr="005D3C9D">
              <w:t>Open/</w:t>
            </w:r>
            <w:proofErr w:type="spellStart"/>
            <w:r w:rsidRPr="005D3C9D">
              <w:t>Closed</w:t>
            </w:r>
            <w:proofErr w:type="spellEnd"/>
            <w:r w:rsidRPr="005D3C9D">
              <w:t xml:space="preserve"> </w:t>
            </w:r>
            <w:proofErr w:type="spellStart"/>
            <w:r w:rsidRPr="005D3C9D">
              <w:t>Principle</w:t>
            </w:r>
            <w:proofErr w:type="spellEnd"/>
            <w:r w:rsidRPr="005D3C9D">
              <w:t xml:space="preserve"> o Principio de Abier</w:t>
            </w:r>
            <w:r>
              <w:t>to/Cerrado</w:t>
            </w:r>
          </w:p>
        </w:tc>
      </w:tr>
      <w:tr w:rsidR="0011446F" w:rsidRPr="005D3C9D" w14:paraId="35A313F6" w14:textId="77777777" w:rsidTr="00F15CAD">
        <w:tc>
          <w:tcPr>
            <w:tcW w:w="2831" w:type="dxa"/>
          </w:tcPr>
          <w:p w14:paraId="52CF3B21" w14:textId="77777777" w:rsidR="0011446F" w:rsidRPr="005D3C9D" w:rsidRDefault="0011446F" w:rsidP="0011446F">
            <w:pPr>
              <w:pStyle w:val="Texto"/>
            </w:pPr>
            <w:r>
              <w:t>DD03</w:t>
            </w:r>
          </w:p>
        </w:tc>
        <w:tc>
          <w:tcPr>
            <w:tcW w:w="2831" w:type="dxa"/>
          </w:tcPr>
          <w:p w14:paraId="731C4DA2" w14:textId="77777777" w:rsidR="0011446F" w:rsidRPr="005D3C9D" w:rsidRDefault="0011446F" w:rsidP="0011446F">
            <w:pPr>
              <w:pStyle w:val="Texto"/>
            </w:pPr>
            <w:r>
              <w:t>LSP</w:t>
            </w:r>
          </w:p>
        </w:tc>
        <w:tc>
          <w:tcPr>
            <w:tcW w:w="2832" w:type="dxa"/>
            <w:shd w:val="clear" w:color="auto" w:fill="auto"/>
          </w:tcPr>
          <w:p w14:paraId="1FDB283B" w14:textId="77777777" w:rsidR="0011446F" w:rsidRPr="005D3C9D" w:rsidRDefault="0011446F" w:rsidP="0011446F">
            <w:pPr>
              <w:pStyle w:val="Texto"/>
            </w:pPr>
            <w:proofErr w:type="spellStart"/>
            <w:r w:rsidRPr="005D3C9D">
              <w:t>Liskov</w:t>
            </w:r>
            <w:proofErr w:type="spellEnd"/>
            <w:r w:rsidRPr="005D3C9D">
              <w:t xml:space="preserve"> </w:t>
            </w:r>
            <w:proofErr w:type="spellStart"/>
            <w:r w:rsidRPr="005D3C9D">
              <w:t>Substitution</w:t>
            </w:r>
            <w:proofErr w:type="spellEnd"/>
            <w:r w:rsidRPr="005D3C9D">
              <w:t xml:space="preserve"> </w:t>
            </w:r>
            <w:proofErr w:type="spellStart"/>
            <w:r w:rsidRPr="005D3C9D">
              <w:t>Principle</w:t>
            </w:r>
            <w:proofErr w:type="spellEnd"/>
            <w:r w:rsidRPr="005D3C9D">
              <w:t xml:space="preserve"> o Principio de S</w:t>
            </w:r>
            <w:r>
              <w:t xml:space="preserve">ustitución de </w:t>
            </w:r>
            <w:proofErr w:type="spellStart"/>
            <w:r>
              <w:t>Liskov</w:t>
            </w:r>
            <w:proofErr w:type="spellEnd"/>
          </w:p>
        </w:tc>
      </w:tr>
      <w:tr w:rsidR="0011446F" w:rsidRPr="005D3C9D" w14:paraId="0D7E4517" w14:textId="77777777" w:rsidTr="00F15CAD">
        <w:tc>
          <w:tcPr>
            <w:tcW w:w="2831" w:type="dxa"/>
          </w:tcPr>
          <w:p w14:paraId="4C418481" w14:textId="77777777" w:rsidR="0011446F" w:rsidRDefault="0011446F" w:rsidP="0011446F">
            <w:pPr>
              <w:pStyle w:val="Texto"/>
            </w:pPr>
            <w:r>
              <w:t xml:space="preserve">DD04 </w:t>
            </w:r>
          </w:p>
        </w:tc>
        <w:tc>
          <w:tcPr>
            <w:tcW w:w="2831" w:type="dxa"/>
          </w:tcPr>
          <w:p w14:paraId="0885354A" w14:textId="77777777" w:rsidR="0011446F" w:rsidRDefault="0011446F" w:rsidP="0011446F">
            <w:pPr>
              <w:pStyle w:val="Texto"/>
            </w:pPr>
            <w:r>
              <w:t>ISP</w:t>
            </w:r>
          </w:p>
        </w:tc>
        <w:tc>
          <w:tcPr>
            <w:tcW w:w="2832" w:type="dxa"/>
            <w:shd w:val="clear" w:color="auto" w:fill="auto"/>
          </w:tcPr>
          <w:p w14:paraId="795A04FD" w14:textId="77777777" w:rsidR="0011446F" w:rsidRPr="005D3C9D" w:rsidRDefault="0011446F" w:rsidP="0011446F">
            <w:pPr>
              <w:pStyle w:val="Texto"/>
            </w:pPr>
            <w:r>
              <w:t xml:space="preserve">Interface </w:t>
            </w:r>
            <w:proofErr w:type="spellStart"/>
            <w:r>
              <w:t>Segregation</w:t>
            </w:r>
            <w:proofErr w:type="spellEnd"/>
            <w:r>
              <w:t xml:space="preserve"> </w:t>
            </w:r>
            <w:proofErr w:type="spellStart"/>
            <w:r>
              <w:t>Principle</w:t>
            </w:r>
            <w:proofErr w:type="spellEnd"/>
            <w:r>
              <w:t xml:space="preserve"> o principio de Segregación de la Interfaz</w:t>
            </w:r>
          </w:p>
        </w:tc>
      </w:tr>
      <w:tr w:rsidR="0011446F" w:rsidRPr="005D3C9D" w14:paraId="63F02254" w14:textId="77777777" w:rsidTr="00F15CAD">
        <w:tc>
          <w:tcPr>
            <w:tcW w:w="2831" w:type="dxa"/>
          </w:tcPr>
          <w:p w14:paraId="402D3B7A" w14:textId="77777777" w:rsidR="0011446F" w:rsidRDefault="0011446F" w:rsidP="0011446F">
            <w:pPr>
              <w:pStyle w:val="Texto"/>
            </w:pPr>
            <w:r>
              <w:t xml:space="preserve">DD05 </w:t>
            </w:r>
          </w:p>
        </w:tc>
        <w:tc>
          <w:tcPr>
            <w:tcW w:w="2831" w:type="dxa"/>
          </w:tcPr>
          <w:p w14:paraId="224F9309" w14:textId="77777777" w:rsidR="0011446F" w:rsidRDefault="0011446F" w:rsidP="0011446F">
            <w:pPr>
              <w:pStyle w:val="Texto"/>
            </w:pPr>
            <w:r>
              <w:t>DIP</w:t>
            </w:r>
          </w:p>
        </w:tc>
        <w:tc>
          <w:tcPr>
            <w:tcW w:w="2832" w:type="dxa"/>
            <w:shd w:val="clear" w:color="auto" w:fill="auto"/>
          </w:tcPr>
          <w:p w14:paraId="61C88055" w14:textId="77777777" w:rsidR="0011446F" w:rsidRDefault="0011446F" w:rsidP="0011446F">
            <w:pPr>
              <w:pStyle w:val="Texto"/>
            </w:pPr>
            <w:proofErr w:type="spellStart"/>
            <w:r>
              <w:t>Dependency</w:t>
            </w:r>
            <w:proofErr w:type="spellEnd"/>
            <w:r>
              <w:t xml:space="preserve"> Inversión </w:t>
            </w:r>
            <w:proofErr w:type="spellStart"/>
            <w:r>
              <w:t>Principle</w:t>
            </w:r>
            <w:proofErr w:type="spellEnd"/>
            <w:r>
              <w:t xml:space="preserve"> o Principio de Inversión de </w:t>
            </w:r>
            <w:proofErr w:type="spellStart"/>
            <w:r>
              <w:t>Dependecia</w:t>
            </w:r>
            <w:proofErr w:type="spellEnd"/>
          </w:p>
        </w:tc>
      </w:tr>
    </w:tbl>
    <w:p w14:paraId="2364BDEB" w14:textId="77777777" w:rsidR="009A7D1D" w:rsidRDefault="009A7D1D" w:rsidP="00FB64E7"/>
    <w:p w14:paraId="0A1609B8" w14:textId="3785B534" w:rsidR="0011446F" w:rsidRDefault="00D63E8C" w:rsidP="00D63E8C">
      <w:pPr>
        <w:pStyle w:val="Ttulo1"/>
      </w:pPr>
      <w:r>
        <w:t>Drivers de Arquitectura</w:t>
      </w:r>
    </w:p>
    <w:p w14:paraId="589A2B43" w14:textId="77777777" w:rsidR="00D63E8C" w:rsidRDefault="00D63E8C" w:rsidP="00D63E8C"/>
    <w:p w14:paraId="547F59E9" w14:textId="7003A13D" w:rsidR="00D63E8C" w:rsidRDefault="00D025F3" w:rsidP="00D63E8C">
      <w:pPr>
        <w:pStyle w:val="Ttulo2"/>
      </w:pPr>
      <w:r>
        <w:t xml:space="preserve">Objetivos de </w:t>
      </w:r>
      <w:r w:rsidR="006C0F84">
        <w:t xml:space="preserve">la </w:t>
      </w:r>
      <w:r>
        <w:t>Arquitectura</w:t>
      </w:r>
      <w:r w:rsidR="006C0F84">
        <w:t xml:space="preserve"> de </w:t>
      </w:r>
      <w:r w:rsidR="00BE3F4B">
        <w:t xml:space="preserve">la </w:t>
      </w:r>
      <w:r w:rsidR="006C0F84">
        <w:t>solución</w:t>
      </w:r>
    </w:p>
    <w:p w14:paraId="1CD0E76D" w14:textId="77777777" w:rsidR="00C83E85" w:rsidRDefault="00C83E85" w:rsidP="00C83E85"/>
    <w:p w14:paraId="77D5AAD2" w14:textId="4030A42B" w:rsidR="00C83E85" w:rsidRDefault="009D445C" w:rsidP="009D445C">
      <w:pPr>
        <w:pStyle w:val="Texto"/>
        <w:rPr>
          <w:shd w:val="clear" w:color="auto" w:fill="FFFFFF"/>
        </w:rPr>
      </w:pPr>
      <w:r>
        <w:rPr>
          <w:shd w:val="clear" w:color="auto" w:fill="FFFFFF"/>
        </w:rPr>
        <w:t xml:space="preserve">Los objetivos de la arquitectura de la solución son las metas y principios que guían el diseño y la implementación del sistema. Estos objetivos se centran en garantizar que la arquitectura satisfaga las necesidades del proyecto y cumpla con los requisitos de los </w:t>
      </w:r>
      <w:proofErr w:type="spellStart"/>
      <w:r>
        <w:rPr>
          <w:shd w:val="clear" w:color="auto" w:fill="FFFFFF"/>
        </w:rPr>
        <w:t>stakeholders</w:t>
      </w:r>
      <w:proofErr w:type="spellEnd"/>
      <w:r>
        <w:rPr>
          <w:shd w:val="clear" w:color="auto" w:fill="FFFFFF"/>
        </w:rPr>
        <w:t>. Algunos de los objetivos comunes de la arquitectura de la solución para una aplicación de creación de outfits personalizados podrían incluir:</w:t>
      </w:r>
    </w:p>
    <w:p w14:paraId="4D34D672" w14:textId="77777777" w:rsidR="00002F8B" w:rsidRDefault="00002F8B" w:rsidP="009D445C">
      <w:pPr>
        <w:pStyle w:val="Texto"/>
        <w:rPr>
          <w:shd w:val="clear" w:color="auto" w:fill="FFFFFF"/>
        </w:rPr>
      </w:pPr>
    </w:p>
    <w:p w14:paraId="326B96F5" w14:textId="63A41AC1" w:rsidR="00002F8B" w:rsidRPr="00E32165" w:rsidRDefault="00002F8B" w:rsidP="00002F8B">
      <w:pPr>
        <w:pStyle w:val="Texto"/>
        <w:numPr>
          <w:ilvl w:val="0"/>
          <w:numId w:val="2"/>
        </w:numPr>
      </w:pPr>
      <w:r>
        <w:t xml:space="preserve">Escalabilidad: </w:t>
      </w:r>
      <w:r w:rsidR="00E32165">
        <w:rPr>
          <w:rFonts w:ascii="Segoe UI" w:hAnsi="Segoe UI" w:cs="Segoe UI"/>
          <w:color w:val="0D0D0D"/>
          <w:shd w:val="clear" w:color="auto" w:fill="FFFFFF"/>
        </w:rPr>
        <w:t>La arquitectura debe ser capaz de crecer y adaptarse a medida que aumenta la cantidad de usuarios y la carga de trabajo, garantizando un rendimiento óptimo en todo momento.</w:t>
      </w:r>
    </w:p>
    <w:p w14:paraId="3B41E872" w14:textId="33B2F267" w:rsidR="00E32165" w:rsidRPr="00E32165" w:rsidRDefault="00E32165" w:rsidP="00002F8B">
      <w:pPr>
        <w:pStyle w:val="Texto"/>
        <w:numPr>
          <w:ilvl w:val="0"/>
          <w:numId w:val="2"/>
        </w:numPr>
      </w:pPr>
      <w:r>
        <w:lastRenderedPageBreak/>
        <w:t xml:space="preserve">Flexibilidad: </w:t>
      </w:r>
      <w:r>
        <w:rPr>
          <w:rFonts w:ascii="Segoe UI" w:hAnsi="Segoe UI" w:cs="Segoe UI"/>
          <w:color w:val="0D0D0D"/>
          <w:shd w:val="clear" w:color="auto" w:fill="FFFFFF"/>
        </w:rPr>
        <w:t>Debe ser flexible y modular, permitiendo la incorporación de nuevas funcionalidades y la integración con sistemas externos de manera sencilla y sin afectar a otras partes del sistema.</w:t>
      </w:r>
    </w:p>
    <w:p w14:paraId="67A5706F" w14:textId="055F8488" w:rsidR="00E32165" w:rsidRPr="00E32165" w:rsidRDefault="00E32165" w:rsidP="00002F8B">
      <w:pPr>
        <w:pStyle w:val="Texto"/>
        <w:numPr>
          <w:ilvl w:val="0"/>
          <w:numId w:val="2"/>
        </w:numPr>
      </w:pPr>
      <w:r>
        <w:t>Seguridad:</w:t>
      </w:r>
      <w:r>
        <w:rPr>
          <w:rFonts w:ascii="Segoe UI" w:hAnsi="Segoe UI" w:cs="Segoe UI"/>
          <w:color w:val="0D0D0D"/>
          <w:shd w:val="clear" w:color="auto" w:fill="FFFFFF"/>
        </w:rPr>
        <w:t xml:space="preserve"> Debe garantizar la seguridad de los datos del usuario, protegiendo la información personal y financiera contra accesos no autorizados y ataques maliciosos.</w:t>
      </w:r>
    </w:p>
    <w:p w14:paraId="1830312E" w14:textId="4784652F" w:rsidR="00E32165" w:rsidRPr="007056FD" w:rsidRDefault="00E32165" w:rsidP="00002F8B">
      <w:pPr>
        <w:pStyle w:val="Texto"/>
        <w:numPr>
          <w:ilvl w:val="0"/>
          <w:numId w:val="2"/>
        </w:numPr>
      </w:pPr>
      <w:r>
        <w:t>Usabilidad:</w:t>
      </w:r>
      <w:r w:rsidR="007056FD" w:rsidRPr="007056FD">
        <w:rPr>
          <w:rFonts w:ascii="Segoe UI" w:hAnsi="Segoe UI" w:cs="Segoe UI"/>
          <w:color w:val="0D0D0D"/>
          <w:shd w:val="clear" w:color="auto" w:fill="FFFFFF"/>
        </w:rPr>
        <w:t xml:space="preserve"> </w:t>
      </w:r>
      <w:r w:rsidR="007056FD">
        <w:rPr>
          <w:rFonts w:ascii="Segoe UI" w:hAnsi="Segoe UI" w:cs="Segoe UI"/>
          <w:color w:val="0D0D0D"/>
          <w:shd w:val="clear" w:color="auto" w:fill="FFFFFF"/>
        </w:rPr>
        <w:t>La arquitectura debe proporcionar una experiencia de usuario intuitiva y agradable, asegurando que la aplicación sea fácil de usar y accesible para usuarios de diferentes niveles de habilidad.</w:t>
      </w:r>
    </w:p>
    <w:p w14:paraId="1B71DDA9" w14:textId="7990EE46" w:rsidR="007056FD" w:rsidRPr="007056FD" w:rsidRDefault="007056FD" w:rsidP="00002F8B">
      <w:pPr>
        <w:pStyle w:val="Texto"/>
        <w:numPr>
          <w:ilvl w:val="0"/>
          <w:numId w:val="2"/>
        </w:numPr>
      </w:pPr>
      <w:r>
        <w:t xml:space="preserve">Mantenibilidad: </w:t>
      </w:r>
      <w:r>
        <w:rPr>
          <w:rFonts w:ascii="Segoe UI" w:hAnsi="Segoe UI" w:cs="Segoe UI"/>
          <w:color w:val="0D0D0D"/>
          <w:shd w:val="clear" w:color="auto" w:fill="FFFFFF"/>
        </w:rPr>
        <w:t>Debe ser fácil de mantener y actualizar, permitiendo la identificación y corrección rápida de errores, así como la implementación de mejoras y nuevas características de manera eficiente.</w:t>
      </w:r>
    </w:p>
    <w:p w14:paraId="4D49080A" w14:textId="2B0A60E1" w:rsidR="007056FD" w:rsidRPr="007056FD" w:rsidRDefault="007056FD" w:rsidP="00002F8B">
      <w:pPr>
        <w:pStyle w:val="Texto"/>
        <w:numPr>
          <w:ilvl w:val="0"/>
          <w:numId w:val="2"/>
        </w:numPr>
      </w:pPr>
      <w:r>
        <w:t xml:space="preserve">Rendimiento: </w:t>
      </w:r>
      <w:r>
        <w:rPr>
          <w:rFonts w:ascii="Segoe UI" w:hAnsi="Segoe UI" w:cs="Segoe UI"/>
          <w:color w:val="0D0D0D"/>
          <w:shd w:val="clear" w:color="auto" w:fill="FFFFFF"/>
        </w:rPr>
        <w:t>Debe garantizar un rendimiento rápido y eficiente, minimizando los tiempos de carga y respuesta para ofrecer una experiencia fluida y receptiva a los usuarios.</w:t>
      </w:r>
    </w:p>
    <w:p w14:paraId="5D549719" w14:textId="2DD4A229" w:rsidR="007056FD" w:rsidRPr="005651F5" w:rsidRDefault="007056FD" w:rsidP="00002F8B">
      <w:pPr>
        <w:pStyle w:val="Texto"/>
        <w:numPr>
          <w:ilvl w:val="0"/>
          <w:numId w:val="2"/>
        </w:numPr>
      </w:pPr>
      <w:r>
        <w:t>Integración:</w:t>
      </w:r>
      <w:r w:rsidR="005651F5" w:rsidRPr="005651F5">
        <w:rPr>
          <w:rFonts w:ascii="Segoe UI" w:hAnsi="Segoe UI" w:cs="Segoe UI"/>
          <w:color w:val="0D0D0D"/>
          <w:shd w:val="clear" w:color="auto" w:fill="FFFFFF"/>
        </w:rPr>
        <w:t xml:space="preserve"> </w:t>
      </w:r>
      <w:r w:rsidR="005651F5">
        <w:rPr>
          <w:rFonts w:ascii="Segoe UI" w:hAnsi="Segoe UI" w:cs="Segoe UI"/>
          <w:color w:val="0D0D0D"/>
          <w:shd w:val="clear" w:color="auto" w:fill="FFFFFF"/>
        </w:rPr>
        <w:t xml:space="preserve">Debe facilitar la integración con sistemas externos, como </w:t>
      </w:r>
      <w:proofErr w:type="spellStart"/>
      <w:r w:rsidR="005651F5">
        <w:rPr>
          <w:rFonts w:ascii="Segoe UI" w:hAnsi="Segoe UI" w:cs="Segoe UI"/>
          <w:color w:val="0D0D0D"/>
          <w:shd w:val="clear" w:color="auto" w:fill="FFFFFF"/>
        </w:rPr>
        <w:t>APIs</w:t>
      </w:r>
      <w:proofErr w:type="spellEnd"/>
      <w:r w:rsidR="005651F5">
        <w:rPr>
          <w:rFonts w:ascii="Segoe UI" w:hAnsi="Segoe UI" w:cs="Segoe UI"/>
          <w:color w:val="0D0D0D"/>
          <w:shd w:val="clear" w:color="auto" w:fill="FFFFFF"/>
        </w:rPr>
        <w:t xml:space="preserve"> de proveedores de moda y servicios de pago en línea, permitiendo una colaboración fluida y una experiencia de usuario mejorada.</w:t>
      </w:r>
    </w:p>
    <w:p w14:paraId="404DDCD4" w14:textId="77777777" w:rsidR="005651F5" w:rsidRPr="005651F5" w:rsidRDefault="005651F5" w:rsidP="005651F5">
      <w:pPr>
        <w:pStyle w:val="Texto"/>
        <w:ind w:left="720"/>
      </w:pPr>
    </w:p>
    <w:p w14:paraId="2C31612C" w14:textId="1A88EB63" w:rsidR="005651F5" w:rsidRDefault="005651F5" w:rsidP="005651F5">
      <w:pPr>
        <w:pStyle w:val="Texto"/>
        <w:rPr>
          <w:rFonts w:ascii="Segoe UI" w:hAnsi="Segoe UI" w:cs="Segoe UI"/>
          <w:color w:val="0D0D0D"/>
          <w:shd w:val="clear" w:color="auto" w:fill="FFFFFF"/>
        </w:rPr>
      </w:pPr>
      <w:r>
        <w:rPr>
          <w:rFonts w:ascii="Segoe UI" w:hAnsi="Segoe UI" w:cs="Segoe UI"/>
          <w:color w:val="0D0D0D"/>
          <w:shd w:val="clear" w:color="auto" w:fill="FFFFFF"/>
        </w:rPr>
        <w:t>Al definir y cumplir con estos objetivos, la arquitectura de la solución asegura que la aplicación de creación de outfits personalizados sea robusta, segura y altamente funcional, cumpliendo con las expectativas de los usuarios y los requisitos del negocio.</w:t>
      </w:r>
    </w:p>
    <w:p w14:paraId="2C5AFA7B" w14:textId="77777777" w:rsidR="009E5F7C" w:rsidRDefault="009E5F7C" w:rsidP="005651F5">
      <w:pPr>
        <w:pStyle w:val="Texto"/>
        <w:rPr>
          <w:rFonts w:ascii="Segoe UI" w:hAnsi="Segoe UI" w:cs="Segoe UI"/>
          <w:color w:val="0D0D0D"/>
          <w:shd w:val="clear" w:color="auto" w:fill="FFFFFF"/>
        </w:rPr>
      </w:pPr>
    </w:p>
    <w:p w14:paraId="1D14A507" w14:textId="2B5E9D2D" w:rsidR="009E5F7C" w:rsidRDefault="009E5F7C" w:rsidP="009E5F7C">
      <w:pPr>
        <w:pStyle w:val="Ttulo2"/>
      </w:pPr>
      <w:r>
        <w:t>Atributos de Calidad</w:t>
      </w:r>
    </w:p>
    <w:p w14:paraId="1A44B2D4" w14:textId="77777777" w:rsidR="00163528" w:rsidRPr="00163528" w:rsidRDefault="00163528" w:rsidP="00163528"/>
    <w:p w14:paraId="149E5296" w14:textId="0FD5EA52" w:rsidR="00A650A1" w:rsidRDefault="00163528" w:rsidP="00163528">
      <w:pPr>
        <w:pStyle w:val="Ttulo3"/>
      </w:pPr>
      <w:r>
        <w:t>Extensibilidad</w:t>
      </w:r>
    </w:p>
    <w:p w14:paraId="3A5CC2D7" w14:textId="77777777" w:rsidR="00163528" w:rsidRPr="00163528" w:rsidRDefault="00163528" w:rsidP="00163528"/>
    <w:tbl>
      <w:tblPr>
        <w:tblStyle w:val="Tablaconcuadrcula"/>
        <w:tblW w:w="0" w:type="auto"/>
        <w:tblInd w:w="279" w:type="dxa"/>
        <w:tblLook w:val="04A0" w:firstRow="1" w:lastRow="0" w:firstColumn="1" w:lastColumn="0" w:noHBand="0" w:noVBand="1"/>
      </w:tblPr>
      <w:tblGrid>
        <w:gridCol w:w="4580"/>
        <w:gridCol w:w="5059"/>
      </w:tblGrid>
      <w:tr w:rsidR="00340FD2" w:rsidRPr="00486DCF" w14:paraId="51A52355" w14:textId="77777777" w:rsidTr="00E03301">
        <w:tc>
          <w:tcPr>
            <w:tcW w:w="9639" w:type="dxa"/>
            <w:gridSpan w:val="2"/>
          </w:tcPr>
          <w:p w14:paraId="463746D5" w14:textId="77777777" w:rsidR="00340FD2" w:rsidRPr="006A53B4" w:rsidRDefault="00340FD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340FD2" w:rsidRPr="00486DCF" w14:paraId="1A6090B6" w14:textId="77777777" w:rsidTr="00E03301">
        <w:tc>
          <w:tcPr>
            <w:tcW w:w="4580" w:type="dxa"/>
          </w:tcPr>
          <w:p w14:paraId="4749586F" w14:textId="77777777" w:rsidR="00340FD2" w:rsidRPr="006A53B4" w:rsidRDefault="00340FD2"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63D26B05" w14:textId="77777777" w:rsidR="00340FD2" w:rsidRPr="006A53B4" w:rsidRDefault="00340FD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56DA8F5F" w14:textId="77777777" w:rsidR="006129E7" w:rsidRDefault="006129E7" w:rsidP="00933B84">
      <w:pPr>
        <w:pStyle w:val="Ttulo3"/>
      </w:pPr>
    </w:p>
    <w:p w14:paraId="3646002C" w14:textId="77777777" w:rsidR="006129E7" w:rsidRDefault="006129E7">
      <w:pPr>
        <w:rPr>
          <w:rFonts w:asciiTheme="majorHAnsi" w:eastAsiaTheme="majorEastAsia" w:hAnsiTheme="majorHAnsi" w:cstheme="majorBidi"/>
          <w:b/>
          <w:color w:val="123869" w:themeColor="accent1"/>
          <w:sz w:val="36"/>
        </w:rPr>
      </w:pPr>
      <w:r>
        <w:br w:type="page"/>
      </w:r>
    </w:p>
    <w:p w14:paraId="71ECC657" w14:textId="19BB01EF" w:rsidR="00A650A1" w:rsidRDefault="00F80612" w:rsidP="00933B84">
      <w:pPr>
        <w:pStyle w:val="Ttulo3"/>
      </w:pPr>
      <w:r>
        <w:lastRenderedPageBreak/>
        <w:t>Reusabilidad</w:t>
      </w:r>
    </w:p>
    <w:p w14:paraId="1CCDB649" w14:textId="77777777" w:rsidR="006129E7" w:rsidRPr="006129E7" w:rsidRDefault="006129E7" w:rsidP="006129E7"/>
    <w:tbl>
      <w:tblPr>
        <w:tblStyle w:val="Tablaconcuadrcula"/>
        <w:tblW w:w="0" w:type="auto"/>
        <w:tblInd w:w="279" w:type="dxa"/>
        <w:tblLook w:val="04A0" w:firstRow="1" w:lastRow="0" w:firstColumn="1" w:lastColumn="0" w:noHBand="0" w:noVBand="1"/>
      </w:tblPr>
      <w:tblGrid>
        <w:gridCol w:w="4580"/>
        <w:gridCol w:w="5059"/>
      </w:tblGrid>
      <w:tr w:rsidR="006129E7" w:rsidRPr="00486DCF" w14:paraId="1A6513EE" w14:textId="77777777" w:rsidTr="00E03301">
        <w:tc>
          <w:tcPr>
            <w:tcW w:w="9639" w:type="dxa"/>
            <w:gridSpan w:val="2"/>
          </w:tcPr>
          <w:p w14:paraId="4AFE5739" w14:textId="77777777" w:rsidR="006129E7" w:rsidRPr="006A53B4" w:rsidRDefault="006129E7"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Reusabilidad</w:t>
            </w:r>
          </w:p>
        </w:tc>
      </w:tr>
      <w:tr w:rsidR="006129E7" w:rsidRPr="00486DCF" w14:paraId="7344D07C" w14:textId="77777777" w:rsidTr="00E03301">
        <w:tc>
          <w:tcPr>
            <w:tcW w:w="4580" w:type="dxa"/>
          </w:tcPr>
          <w:p w14:paraId="32BA4C5B" w14:textId="77777777" w:rsidR="006129E7" w:rsidRPr="00486DCF" w:rsidRDefault="006129E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3010100F" w14:textId="77777777" w:rsidR="006129E7" w:rsidRPr="006A53B4" w:rsidRDefault="006129E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o programa de ordenador (compuesto de componentes discretos) que permite que un cambio en un componente tenga un impacto mínimo en los demás.</w:t>
            </w:r>
          </w:p>
        </w:tc>
      </w:tr>
    </w:tbl>
    <w:p w14:paraId="2D522885" w14:textId="77777777" w:rsidR="00F80612" w:rsidRDefault="00F80612" w:rsidP="00F80612"/>
    <w:p w14:paraId="4001D596" w14:textId="311C077D" w:rsidR="006129E7" w:rsidRDefault="00FF5EEB" w:rsidP="00FF5EEB">
      <w:pPr>
        <w:pStyle w:val="Ttulo3"/>
      </w:pPr>
      <w:r>
        <w:t>Modularidad</w:t>
      </w:r>
    </w:p>
    <w:p w14:paraId="1E4894AE" w14:textId="77777777" w:rsidR="00B73420" w:rsidRDefault="00B73420" w:rsidP="00B73420"/>
    <w:tbl>
      <w:tblPr>
        <w:tblStyle w:val="Tablaconcuadrcula"/>
        <w:tblW w:w="0" w:type="auto"/>
        <w:tblInd w:w="279" w:type="dxa"/>
        <w:tblLook w:val="04A0" w:firstRow="1" w:lastRow="0" w:firstColumn="1" w:lastColumn="0" w:noHBand="0" w:noVBand="1"/>
      </w:tblPr>
      <w:tblGrid>
        <w:gridCol w:w="4580"/>
        <w:gridCol w:w="5059"/>
      </w:tblGrid>
      <w:tr w:rsidR="00230A07" w:rsidRPr="00486DCF" w14:paraId="443609D8" w14:textId="77777777" w:rsidTr="00E03301">
        <w:tc>
          <w:tcPr>
            <w:tcW w:w="9639" w:type="dxa"/>
            <w:gridSpan w:val="2"/>
          </w:tcPr>
          <w:p w14:paraId="4E0F8389" w14:textId="77777777" w:rsidR="00230A07" w:rsidRPr="006A53B4" w:rsidRDefault="00230A07" w:rsidP="006A53B4">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Modularidad</w:t>
            </w:r>
          </w:p>
        </w:tc>
      </w:tr>
      <w:tr w:rsidR="00230A07" w:rsidRPr="00486DCF" w14:paraId="0499054A" w14:textId="77777777" w:rsidTr="00E03301">
        <w:tc>
          <w:tcPr>
            <w:tcW w:w="4580" w:type="dxa"/>
          </w:tcPr>
          <w:p w14:paraId="68246C99" w14:textId="77777777" w:rsidR="00230A07" w:rsidRPr="00486DCF" w:rsidRDefault="00230A07" w:rsidP="009D5E9F">
            <w:pPr>
              <w:pStyle w:val="Prrafodelista"/>
              <w:ind w:left="0"/>
            </w:pPr>
            <w:r w:rsidRPr="006A53B4">
              <w:rPr>
                <w:rFonts w:ascii="Segoe UI" w:hAnsi="Segoe UI" w:cs="Segoe UI"/>
                <w:i/>
                <w:color w:val="0D0D0D"/>
                <w:kern w:val="0"/>
                <w:sz w:val="28"/>
                <w:shd w:val="clear" w:color="auto" w:fill="FFFFFF"/>
                <w14:ligatures w14:val="none"/>
              </w:rPr>
              <w:t>Definición</w:t>
            </w:r>
          </w:p>
        </w:tc>
        <w:tc>
          <w:tcPr>
            <w:tcW w:w="5059" w:type="dxa"/>
          </w:tcPr>
          <w:p w14:paraId="58670E36" w14:textId="77777777" w:rsidR="00230A07" w:rsidRPr="006A53B4" w:rsidRDefault="00230A07"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Facilidad de adaptar el producto software a los cambios de especificación.</w:t>
            </w:r>
          </w:p>
        </w:tc>
      </w:tr>
    </w:tbl>
    <w:p w14:paraId="044E37AE" w14:textId="77777777" w:rsidR="00B73420" w:rsidRDefault="00B73420" w:rsidP="00B73420"/>
    <w:p w14:paraId="388E10EB" w14:textId="02BE0A3A" w:rsidR="00230A07" w:rsidRDefault="003B51E9" w:rsidP="003B51E9">
      <w:pPr>
        <w:pStyle w:val="Ttulo3"/>
      </w:pPr>
      <w:proofErr w:type="spellStart"/>
      <w:r>
        <w:t>Interoperativad</w:t>
      </w:r>
      <w:proofErr w:type="spellEnd"/>
    </w:p>
    <w:p w14:paraId="0A932C50" w14:textId="77777777" w:rsidR="003B51E9" w:rsidRDefault="003B51E9" w:rsidP="003B51E9"/>
    <w:tbl>
      <w:tblPr>
        <w:tblStyle w:val="Tablaconcuadrcula"/>
        <w:tblW w:w="0" w:type="auto"/>
        <w:tblInd w:w="279" w:type="dxa"/>
        <w:tblLook w:val="04A0" w:firstRow="1" w:lastRow="0" w:firstColumn="1" w:lastColumn="0" w:noHBand="0" w:noVBand="1"/>
      </w:tblPr>
      <w:tblGrid>
        <w:gridCol w:w="4580"/>
        <w:gridCol w:w="5059"/>
      </w:tblGrid>
      <w:tr w:rsidR="00EC5FB0" w:rsidRPr="006A53B4" w14:paraId="0C858F32" w14:textId="77777777" w:rsidTr="00E03301">
        <w:tc>
          <w:tcPr>
            <w:tcW w:w="9639" w:type="dxa"/>
            <w:gridSpan w:val="2"/>
          </w:tcPr>
          <w:p w14:paraId="339C4165" w14:textId="77777777" w:rsidR="00EC5FB0" w:rsidRPr="006A53B4" w:rsidRDefault="00EC5FB0" w:rsidP="006A53B4">
            <w:pPr>
              <w:pStyle w:val="Prrafodelista"/>
              <w:ind w:left="0"/>
              <w:jc w:val="center"/>
              <w:rPr>
                <w:rFonts w:ascii="Segoe UI" w:hAnsi="Segoe UI" w:cs="Segoe UI"/>
                <w:i/>
                <w:color w:val="0D0D0D"/>
                <w:kern w:val="0"/>
                <w:sz w:val="28"/>
                <w:shd w:val="clear" w:color="auto" w:fill="FFFFFF"/>
                <w14:ligatures w14:val="none"/>
              </w:rPr>
            </w:pPr>
            <w:proofErr w:type="spellStart"/>
            <w:r w:rsidRPr="006A53B4">
              <w:rPr>
                <w:rFonts w:ascii="Segoe UI" w:hAnsi="Segoe UI" w:cs="Segoe UI"/>
                <w:i/>
                <w:color w:val="0D0D0D"/>
                <w:kern w:val="0"/>
                <w:sz w:val="28"/>
                <w:shd w:val="clear" w:color="auto" w:fill="FFFFFF"/>
                <w14:ligatures w14:val="none"/>
              </w:rPr>
              <w:t>Interoperatividad</w:t>
            </w:r>
            <w:proofErr w:type="spellEnd"/>
          </w:p>
        </w:tc>
      </w:tr>
      <w:tr w:rsidR="00EC5FB0" w:rsidRPr="006A53B4" w14:paraId="18B03F5A" w14:textId="77777777" w:rsidTr="00E03301">
        <w:tc>
          <w:tcPr>
            <w:tcW w:w="4580" w:type="dxa"/>
          </w:tcPr>
          <w:p w14:paraId="7AD319EC" w14:textId="77777777" w:rsidR="00EC5FB0" w:rsidRPr="006A53B4" w:rsidRDefault="00EC5FB0"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0F966BBF" w14:textId="77777777" w:rsidR="00EC5FB0" w:rsidRPr="006A53B4" w:rsidRDefault="00EC5FB0"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dos o más sistemas o componentes para intercambiar información y utilizar la información intercambiada.</w:t>
            </w:r>
          </w:p>
        </w:tc>
      </w:tr>
    </w:tbl>
    <w:p w14:paraId="64F2AAEF" w14:textId="77777777" w:rsidR="003B51E9" w:rsidRPr="006A53B4" w:rsidRDefault="003B51E9" w:rsidP="006A53B4">
      <w:pPr>
        <w:pStyle w:val="Prrafodelista"/>
        <w:ind w:left="0"/>
        <w:rPr>
          <w:rFonts w:ascii="Segoe UI" w:hAnsi="Segoe UI" w:cs="Segoe UI"/>
          <w:i/>
          <w:color w:val="0D0D0D"/>
          <w:kern w:val="0"/>
          <w:sz w:val="28"/>
          <w:shd w:val="clear" w:color="auto" w:fill="FFFFFF"/>
          <w14:ligatures w14:val="none"/>
        </w:rPr>
      </w:pPr>
    </w:p>
    <w:p w14:paraId="40F0ABBC" w14:textId="77777777" w:rsidR="006A53B4" w:rsidRDefault="006A53B4">
      <w:pPr>
        <w:rPr>
          <w:rFonts w:asciiTheme="majorHAnsi" w:eastAsiaTheme="majorEastAsia" w:hAnsiTheme="majorHAnsi" w:cstheme="majorBidi"/>
          <w:b/>
          <w:color w:val="123869" w:themeColor="accent1"/>
          <w:sz w:val="36"/>
        </w:rPr>
      </w:pPr>
      <w:r>
        <w:br w:type="page"/>
      </w:r>
    </w:p>
    <w:p w14:paraId="0FBE6784" w14:textId="731327F4" w:rsidR="00EC5FB0" w:rsidRDefault="00D36372" w:rsidP="00EC5FB0">
      <w:pPr>
        <w:pStyle w:val="Ttulo3"/>
      </w:pPr>
      <w:r>
        <w:lastRenderedPageBreak/>
        <w:t>Escalabilidad</w:t>
      </w:r>
    </w:p>
    <w:p w14:paraId="3D372BE5" w14:textId="77777777" w:rsidR="00D36372" w:rsidRDefault="00D36372" w:rsidP="00D36372"/>
    <w:tbl>
      <w:tblPr>
        <w:tblStyle w:val="Tablaconcuadrcula"/>
        <w:tblW w:w="0" w:type="auto"/>
        <w:tblInd w:w="279" w:type="dxa"/>
        <w:tblLook w:val="04A0" w:firstRow="1" w:lastRow="0" w:firstColumn="1" w:lastColumn="0" w:noHBand="0" w:noVBand="1"/>
      </w:tblPr>
      <w:tblGrid>
        <w:gridCol w:w="4580"/>
        <w:gridCol w:w="5059"/>
      </w:tblGrid>
      <w:tr w:rsidR="00431EA2" w:rsidRPr="006A53B4" w14:paraId="11A98CC7" w14:textId="77777777" w:rsidTr="00E03301">
        <w:tc>
          <w:tcPr>
            <w:tcW w:w="9639" w:type="dxa"/>
            <w:gridSpan w:val="2"/>
          </w:tcPr>
          <w:p w14:paraId="24B6BE26" w14:textId="77777777" w:rsidR="00431EA2" w:rsidRPr="006A53B4" w:rsidRDefault="00431E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Extensibilidad</w:t>
            </w:r>
          </w:p>
        </w:tc>
      </w:tr>
      <w:tr w:rsidR="00431EA2" w:rsidRPr="006A53B4" w14:paraId="18E49EA5" w14:textId="77777777" w:rsidTr="00E03301">
        <w:tc>
          <w:tcPr>
            <w:tcW w:w="4580" w:type="dxa"/>
          </w:tcPr>
          <w:p w14:paraId="308A6105" w14:textId="77777777" w:rsidR="00431EA2" w:rsidRPr="006A53B4" w:rsidRDefault="00431E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47B8D588" w14:textId="12E102C0" w:rsidR="00431EA2" w:rsidRPr="006A53B4" w:rsidRDefault="00431E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un sistema para funcionar bien cuando se presentan cambios en la demanda en la carga de este. Típicamente el sistema será capaz de extenderse a un número mayor o más poderosos de servidores al incrementarse la demanda o la carga</w:t>
            </w:r>
            <w:r w:rsidR="00E03301">
              <w:rPr>
                <w:rFonts w:ascii="Segoe UI" w:hAnsi="Segoe UI" w:cs="Segoe UI"/>
                <w:i/>
                <w:color w:val="0D0D0D"/>
                <w:kern w:val="0"/>
                <w:sz w:val="28"/>
                <w:shd w:val="clear" w:color="auto" w:fill="FFFFFF"/>
                <w14:ligatures w14:val="none"/>
              </w:rPr>
              <w:t>.</w:t>
            </w:r>
          </w:p>
        </w:tc>
      </w:tr>
    </w:tbl>
    <w:p w14:paraId="730F9C1B" w14:textId="77777777" w:rsidR="00431EA2" w:rsidRDefault="00431EA2" w:rsidP="00D36372"/>
    <w:p w14:paraId="37ED2E6D" w14:textId="0A414E59" w:rsidR="00431EA2" w:rsidRDefault="00D72FC1" w:rsidP="00431EA2">
      <w:pPr>
        <w:pStyle w:val="Ttulo3"/>
      </w:pPr>
      <w:r>
        <w:t>Usabilidad</w:t>
      </w:r>
    </w:p>
    <w:p w14:paraId="6D221AC5" w14:textId="77777777" w:rsidR="00D72FC1" w:rsidRDefault="00D72FC1" w:rsidP="00D72FC1"/>
    <w:tbl>
      <w:tblPr>
        <w:tblStyle w:val="Tablaconcuadrcula"/>
        <w:tblW w:w="0" w:type="auto"/>
        <w:tblInd w:w="279" w:type="dxa"/>
        <w:tblLook w:val="04A0" w:firstRow="1" w:lastRow="0" w:firstColumn="1" w:lastColumn="0" w:noHBand="0" w:noVBand="1"/>
      </w:tblPr>
      <w:tblGrid>
        <w:gridCol w:w="4580"/>
        <w:gridCol w:w="5059"/>
      </w:tblGrid>
      <w:tr w:rsidR="00C04BC1" w:rsidRPr="00486DCF" w14:paraId="16E819AC" w14:textId="77777777" w:rsidTr="00E03301">
        <w:tc>
          <w:tcPr>
            <w:tcW w:w="9639" w:type="dxa"/>
            <w:gridSpan w:val="2"/>
          </w:tcPr>
          <w:p w14:paraId="742A5412" w14:textId="77777777" w:rsidR="00C04BC1" w:rsidRPr="006A53B4" w:rsidRDefault="00C04BC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Usabilidad</w:t>
            </w:r>
          </w:p>
        </w:tc>
      </w:tr>
      <w:tr w:rsidR="00C04BC1" w:rsidRPr="00486DCF" w14:paraId="28B19888" w14:textId="77777777" w:rsidTr="00E03301">
        <w:tc>
          <w:tcPr>
            <w:tcW w:w="4580" w:type="dxa"/>
          </w:tcPr>
          <w:p w14:paraId="612D9AF2" w14:textId="77777777" w:rsidR="00C04BC1" w:rsidRPr="006A53B4" w:rsidRDefault="00C04BC1"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2D9E3059" w14:textId="5D33413C" w:rsidR="00C04BC1" w:rsidRPr="006A53B4" w:rsidRDefault="00C04BC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producto software para ser entendido, aprendido, usado y resultar atractivo para el usuario, cuando se usa bajo determinadas condiciones</w:t>
            </w:r>
            <w:r w:rsidR="00E03301">
              <w:rPr>
                <w:rFonts w:ascii="Segoe UI" w:hAnsi="Segoe UI" w:cs="Segoe UI"/>
                <w:i/>
                <w:color w:val="0D0D0D"/>
                <w:kern w:val="0"/>
                <w:sz w:val="28"/>
                <w:shd w:val="clear" w:color="auto" w:fill="FFFFFF"/>
                <w14:ligatures w14:val="none"/>
              </w:rPr>
              <w:t>.</w:t>
            </w:r>
          </w:p>
        </w:tc>
      </w:tr>
    </w:tbl>
    <w:p w14:paraId="2B580655" w14:textId="77777777" w:rsidR="00D72FC1" w:rsidRDefault="00D72FC1" w:rsidP="00D72FC1"/>
    <w:p w14:paraId="1A1176EA" w14:textId="2DC8B624" w:rsidR="00C04BC1" w:rsidRDefault="00273C0B" w:rsidP="00273C0B">
      <w:pPr>
        <w:pStyle w:val="Ttulo3"/>
      </w:pPr>
      <w:r>
        <w:t>Rendimiento</w:t>
      </w:r>
    </w:p>
    <w:p w14:paraId="58C6F494" w14:textId="77777777" w:rsidR="00273C0B" w:rsidRDefault="00273C0B" w:rsidP="00273C0B"/>
    <w:tbl>
      <w:tblPr>
        <w:tblStyle w:val="Tablaconcuadrcula"/>
        <w:tblW w:w="0" w:type="auto"/>
        <w:tblInd w:w="279" w:type="dxa"/>
        <w:tblLook w:val="04A0" w:firstRow="1" w:lastRow="0" w:firstColumn="1" w:lastColumn="0" w:noHBand="0" w:noVBand="1"/>
      </w:tblPr>
      <w:tblGrid>
        <w:gridCol w:w="4580"/>
        <w:gridCol w:w="5059"/>
      </w:tblGrid>
      <w:tr w:rsidR="00283A21" w:rsidRPr="00486DCF" w14:paraId="06F1BFC7" w14:textId="77777777" w:rsidTr="00E03301">
        <w:tc>
          <w:tcPr>
            <w:tcW w:w="9639" w:type="dxa"/>
            <w:gridSpan w:val="2"/>
          </w:tcPr>
          <w:p w14:paraId="706FAAA0" w14:textId="77777777" w:rsidR="00283A21" w:rsidRPr="006A53B4" w:rsidRDefault="00283A21"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Rendimiento</w:t>
            </w:r>
          </w:p>
        </w:tc>
      </w:tr>
      <w:tr w:rsidR="00283A21" w:rsidRPr="00486DCF" w14:paraId="03405C76" w14:textId="77777777" w:rsidTr="00E03301">
        <w:tc>
          <w:tcPr>
            <w:tcW w:w="4580" w:type="dxa"/>
          </w:tcPr>
          <w:p w14:paraId="0356EE51" w14:textId="77777777" w:rsidR="00283A21" w:rsidRPr="006A53B4" w:rsidRDefault="00283A21"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390155AB" w14:textId="77777777" w:rsidR="00283A21" w:rsidRPr="006A53B4" w:rsidRDefault="00283A21"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lo que se espera que haga, en un tiempo esperado para nuestros usuarios.</w:t>
            </w:r>
          </w:p>
        </w:tc>
      </w:tr>
    </w:tbl>
    <w:p w14:paraId="4F74661F" w14:textId="77777777" w:rsidR="00273C0B" w:rsidRDefault="00273C0B" w:rsidP="00273C0B"/>
    <w:p w14:paraId="3E32465C" w14:textId="77777777" w:rsidR="00E03301" w:rsidRDefault="00E03301">
      <w:pPr>
        <w:rPr>
          <w:rFonts w:asciiTheme="majorHAnsi" w:eastAsiaTheme="majorEastAsia" w:hAnsiTheme="majorHAnsi" w:cstheme="majorBidi"/>
          <w:b/>
          <w:color w:val="123869" w:themeColor="accent1"/>
          <w:sz w:val="36"/>
        </w:rPr>
      </w:pPr>
      <w:r>
        <w:br w:type="page"/>
      </w:r>
    </w:p>
    <w:p w14:paraId="25C30741" w14:textId="14A5F846" w:rsidR="00617946" w:rsidRDefault="00617946" w:rsidP="00617946">
      <w:pPr>
        <w:pStyle w:val="Ttulo3"/>
      </w:pPr>
      <w:r>
        <w:lastRenderedPageBreak/>
        <w:t>Disponibilidad</w:t>
      </w:r>
    </w:p>
    <w:p w14:paraId="36D9C690" w14:textId="77777777" w:rsidR="00617946" w:rsidRDefault="00617946" w:rsidP="00617946"/>
    <w:tbl>
      <w:tblPr>
        <w:tblStyle w:val="Tablaconcuadrcula"/>
        <w:tblW w:w="0" w:type="auto"/>
        <w:tblInd w:w="279" w:type="dxa"/>
        <w:tblLook w:val="04A0" w:firstRow="1" w:lastRow="0" w:firstColumn="1" w:lastColumn="0" w:noHBand="0" w:noVBand="1"/>
      </w:tblPr>
      <w:tblGrid>
        <w:gridCol w:w="4580"/>
        <w:gridCol w:w="5059"/>
      </w:tblGrid>
      <w:tr w:rsidR="00AE5E0F" w:rsidRPr="00486DCF" w14:paraId="5F44F46A" w14:textId="77777777" w:rsidTr="00E03301">
        <w:tc>
          <w:tcPr>
            <w:tcW w:w="9639" w:type="dxa"/>
            <w:gridSpan w:val="2"/>
          </w:tcPr>
          <w:p w14:paraId="6B1D54A3" w14:textId="77777777" w:rsidR="00AE5E0F" w:rsidRPr="006A53B4" w:rsidRDefault="00AE5E0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Disponibilidad</w:t>
            </w:r>
          </w:p>
        </w:tc>
      </w:tr>
      <w:tr w:rsidR="00AE5E0F" w:rsidRPr="00486DCF" w14:paraId="00857CD8" w14:textId="77777777" w:rsidTr="00E03301">
        <w:tc>
          <w:tcPr>
            <w:tcW w:w="4580" w:type="dxa"/>
          </w:tcPr>
          <w:p w14:paraId="73616271" w14:textId="77777777" w:rsidR="00AE5E0F" w:rsidRPr="006A53B4" w:rsidRDefault="00AE5E0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7A0A8461" w14:textId="77777777" w:rsidR="00AE5E0F" w:rsidRPr="006A53B4" w:rsidRDefault="00AE5E0F"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del sistema de hacer Capacidad del sistema o componente de estar operativo y accesible para su uso cuando se requiere.</w:t>
            </w:r>
          </w:p>
        </w:tc>
      </w:tr>
    </w:tbl>
    <w:p w14:paraId="2507965C" w14:textId="77777777" w:rsidR="00617946" w:rsidRDefault="00617946" w:rsidP="00617946"/>
    <w:p w14:paraId="6E09DF22" w14:textId="6BE09E26" w:rsidR="00AE5E0F" w:rsidRDefault="006C3BA2" w:rsidP="006C3BA2">
      <w:pPr>
        <w:pStyle w:val="Ttulo3"/>
      </w:pPr>
      <w:r>
        <w:t>Seguridad</w:t>
      </w:r>
    </w:p>
    <w:p w14:paraId="1EE751B0" w14:textId="77777777" w:rsidR="006C3BA2" w:rsidRDefault="006C3BA2" w:rsidP="006C3BA2"/>
    <w:tbl>
      <w:tblPr>
        <w:tblStyle w:val="Tablaconcuadrcula"/>
        <w:tblW w:w="0" w:type="auto"/>
        <w:tblInd w:w="279" w:type="dxa"/>
        <w:tblLook w:val="04A0" w:firstRow="1" w:lastRow="0" w:firstColumn="1" w:lastColumn="0" w:noHBand="0" w:noVBand="1"/>
      </w:tblPr>
      <w:tblGrid>
        <w:gridCol w:w="4580"/>
        <w:gridCol w:w="5059"/>
      </w:tblGrid>
      <w:tr w:rsidR="006C3BA2" w:rsidRPr="00486DCF" w14:paraId="1AC6819A" w14:textId="77777777" w:rsidTr="00E03301">
        <w:tc>
          <w:tcPr>
            <w:tcW w:w="9639" w:type="dxa"/>
            <w:gridSpan w:val="2"/>
          </w:tcPr>
          <w:p w14:paraId="71DF3378" w14:textId="77777777" w:rsidR="006C3BA2" w:rsidRPr="006A53B4" w:rsidRDefault="006C3BA2"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Seguridad</w:t>
            </w:r>
          </w:p>
        </w:tc>
      </w:tr>
      <w:tr w:rsidR="006C3BA2" w:rsidRPr="00486DCF" w14:paraId="09E2903C" w14:textId="77777777" w:rsidTr="00E03301">
        <w:tc>
          <w:tcPr>
            <w:tcW w:w="4580" w:type="dxa"/>
          </w:tcPr>
          <w:p w14:paraId="4C669FED" w14:textId="77777777" w:rsidR="006C3BA2" w:rsidRPr="006A53B4" w:rsidRDefault="006C3BA2" w:rsidP="00E03301">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18121CAB" w14:textId="77777777" w:rsidR="006C3BA2" w:rsidRPr="006A53B4" w:rsidRDefault="006C3BA2" w:rsidP="00E03301">
            <w:pPr>
              <w:pStyle w:val="Prrafodelista"/>
              <w:ind w:left="0"/>
              <w:jc w:val="both"/>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protección de la información y los datos de manera que personas o sistemas no autorizados no puedan leerlos o modificarlos.</w:t>
            </w:r>
          </w:p>
        </w:tc>
      </w:tr>
    </w:tbl>
    <w:p w14:paraId="424F28DB" w14:textId="77777777" w:rsidR="006C3BA2" w:rsidRDefault="006C3BA2" w:rsidP="006C3BA2"/>
    <w:p w14:paraId="3D3EADFF" w14:textId="3393B310" w:rsidR="006C3BA2" w:rsidRDefault="00C04D2F" w:rsidP="00C04D2F">
      <w:pPr>
        <w:pStyle w:val="Ttulo3"/>
      </w:pPr>
      <w:r>
        <w:t>No Repudio</w:t>
      </w:r>
    </w:p>
    <w:p w14:paraId="07EC5346" w14:textId="77777777" w:rsidR="00C04D2F" w:rsidRDefault="00C04D2F" w:rsidP="00C04D2F"/>
    <w:tbl>
      <w:tblPr>
        <w:tblStyle w:val="Tablaconcuadrcula"/>
        <w:tblW w:w="0" w:type="auto"/>
        <w:tblInd w:w="279" w:type="dxa"/>
        <w:tblLook w:val="04A0" w:firstRow="1" w:lastRow="0" w:firstColumn="1" w:lastColumn="0" w:noHBand="0" w:noVBand="1"/>
      </w:tblPr>
      <w:tblGrid>
        <w:gridCol w:w="4580"/>
        <w:gridCol w:w="5059"/>
      </w:tblGrid>
      <w:tr w:rsidR="00C04D2F" w:rsidRPr="00486DCF" w14:paraId="0EA97B31" w14:textId="77777777" w:rsidTr="00E03301">
        <w:tc>
          <w:tcPr>
            <w:tcW w:w="9639" w:type="dxa"/>
            <w:gridSpan w:val="2"/>
          </w:tcPr>
          <w:p w14:paraId="14835D93" w14:textId="77777777" w:rsidR="00C04D2F" w:rsidRPr="006A53B4" w:rsidRDefault="00C04D2F"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No Repudio</w:t>
            </w:r>
          </w:p>
        </w:tc>
      </w:tr>
      <w:tr w:rsidR="00C04D2F" w:rsidRPr="00486DCF" w14:paraId="67A11002" w14:textId="77777777" w:rsidTr="00E03301">
        <w:tc>
          <w:tcPr>
            <w:tcW w:w="4580" w:type="dxa"/>
          </w:tcPr>
          <w:p w14:paraId="16E7BDC8"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tcPr>
          <w:p w14:paraId="5368696B" w14:textId="77777777" w:rsidR="00C04D2F" w:rsidRPr="006A53B4" w:rsidRDefault="00C04D2F"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Capacidad de demostrar las acciones o eventos que han tenido lugar, de manera que dichas acciones o eventos no puedan ser repudiados posteriormente</w:t>
            </w:r>
          </w:p>
        </w:tc>
      </w:tr>
    </w:tbl>
    <w:p w14:paraId="0059EA6F" w14:textId="77777777" w:rsidR="00C04D2F" w:rsidRDefault="00C04D2F" w:rsidP="00C04D2F"/>
    <w:p w14:paraId="74A3F519" w14:textId="25FC3E7C" w:rsidR="00C04D2F" w:rsidRDefault="00CD75EE" w:rsidP="00CD75EE">
      <w:pPr>
        <w:pStyle w:val="Ttulo3"/>
      </w:pPr>
      <w:r>
        <w:t>Mantenibilidad</w:t>
      </w:r>
    </w:p>
    <w:p w14:paraId="6B484219" w14:textId="77777777" w:rsidR="00CD75EE" w:rsidRDefault="00CD75EE" w:rsidP="00CD75EE"/>
    <w:tbl>
      <w:tblPr>
        <w:tblStyle w:val="Tablaconcuadrcula"/>
        <w:tblW w:w="0" w:type="auto"/>
        <w:tblInd w:w="279" w:type="dxa"/>
        <w:tblLook w:val="04A0" w:firstRow="1" w:lastRow="0" w:firstColumn="1" w:lastColumn="0" w:noHBand="0" w:noVBand="1"/>
      </w:tblPr>
      <w:tblGrid>
        <w:gridCol w:w="4580"/>
        <w:gridCol w:w="5059"/>
      </w:tblGrid>
      <w:tr w:rsidR="00ED79A6" w:rsidRPr="00486DCF" w14:paraId="254494FE" w14:textId="77777777" w:rsidTr="00E03301">
        <w:tc>
          <w:tcPr>
            <w:tcW w:w="9639" w:type="dxa"/>
            <w:gridSpan w:val="2"/>
          </w:tcPr>
          <w:p w14:paraId="15BA4061" w14:textId="77777777" w:rsidR="00ED79A6" w:rsidRPr="006A53B4" w:rsidRDefault="00ED79A6" w:rsidP="009D5E9F">
            <w:pPr>
              <w:pStyle w:val="Prrafodelista"/>
              <w:ind w:left="0"/>
              <w:jc w:val="center"/>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Mantenibilidad</w:t>
            </w:r>
          </w:p>
        </w:tc>
      </w:tr>
      <w:tr w:rsidR="00ED79A6" w:rsidRPr="00486DCF" w14:paraId="1D5D24E0" w14:textId="77777777" w:rsidTr="00E03301">
        <w:tc>
          <w:tcPr>
            <w:tcW w:w="4580" w:type="dxa"/>
          </w:tcPr>
          <w:p w14:paraId="5314A040"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Definición</w:t>
            </w:r>
          </w:p>
        </w:tc>
        <w:tc>
          <w:tcPr>
            <w:tcW w:w="5059" w:type="dxa"/>
            <w:vAlign w:val="center"/>
          </w:tcPr>
          <w:p w14:paraId="59549822" w14:textId="77777777" w:rsidR="00ED79A6" w:rsidRPr="006A53B4" w:rsidRDefault="00ED79A6" w:rsidP="009D5E9F">
            <w:pPr>
              <w:pStyle w:val="Prrafodelista"/>
              <w:ind w:left="0"/>
              <w:rPr>
                <w:rFonts w:ascii="Segoe UI" w:hAnsi="Segoe UI" w:cs="Segoe UI"/>
                <w:i/>
                <w:color w:val="0D0D0D"/>
                <w:kern w:val="0"/>
                <w:sz w:val="28"/>
                <w:shd w:val="clear" w:color="auto" w:fill="FFFFFF"/>
                <w14:ligatures w14:val="none"/>
              </w:rPr>
            </w:pPr>
            <w:r w:rsidRPr="006A53B4">
              <w:rPr>
                <w:rFonts w:ascii="Segoe UI" w:hAnsi="Segoe UI" w:cs="Segoe UI"/>
                <w:i/>
                <w:color w:val="0D0D0D"/>
                <w:kern w:val="0"/>
                <w:sz w:val="28"/>
                <w:shd w:val="clear" w:color="auto" w:fill="FFFFFF"/>
                <w14:ligatures w14:val="none"/>
              </w:rPr>
              <w:t>Cuál es el costo de hacer un cambio en el sistema, qué tan rápido lo puedo hacer y que tantos recursos necesito.</w:t>
            </w:r>
          </w:p>
        </w:tc>
      </w:tr>
    </w:tbl>
    <w:p w14:paraId="3A488D61" w14:textId="77777777" w:rsidR="00CD75EE" w:rsidRDefault="00CD75EE" w:rsidP="00CD75EE"/>
    <w:p w14:paraId="703C49FA" w14:textId="77777777" w:rsidR="006B718D" w:rsidRDefault="006B718D" w:rsidP="00CD75EE"/>
    <w:p w14:paraId="123044F7" w14:textId="0A651542" w:rsidR="006B718D" w:rsidRDefault="006B718D" w:rsidP="006B718D">
      <w:pPr>
        <w:pStyle w:val="Ttulo2"/>
      </w:pPr>
      <w:r>
        <w:lastRenderedPageBreak/>
        <w:t>Requerimientos Funcionales Significativos</w:t>
      </w:r>
    </w:p>
    <w:p w14:paraId="724505AE" w14:textId="77777777" w:rsidR="00AE2F46" w:rsidRDefault="00AE2F46" w:rsidP="00AE2F46"/>
    <w:p w14:paraId="34ADEF38" w14:textId="3548EE7E" w:rsidR="00CD2467" w:rsidRDefault="00AE2F46" w:rsidP="00AE2F46">
      <w:pPr>
        <w:rPr>
          <w:rFonts w:ascii="Segoe UI" w:hAnsi="Segoe UI" w:cs="Segoe UI"/>
          <w:i/>
          <w:color w:val="0D0D0D"/>
          <w:sz w:val="28"/>
          <w:shd w:val="clear" w:color="auto" w:fill="FFFFFF"/>
        </w:rPr>
      </w:pPr>
      <w:r w:rsidRPr="006A53B4">
        <w:rPr>
          <w:rFonts w:ascii="Segoe UI" w:hAnsi="Segoe UI" w:cs="Segoe UI"/>
          <w:i/>
          <w:color w:val="0D0D0D"/>
          <w:sz w:val="28"/>
          <w:shd w:val="clear" w:color="auto" w:fill="FFFFFF"/>
        </w:rPr>
        <w:t xml:space="preserve">Los requerimientos funcionales significativos </w:t>
      </w:r>
      <w:r w:rsidR="00B5733D" w:rsidRPr="006A53B4">
        <w:rPr>
          <w:rFonts w:ascii="Segoe UI" w:hAnsi="Segoe UI" w:cs="Segoe UI"/>
          <w:i/>
          <w:color w:val="0D0D0D"/>
          <w:sz w:val="28"/>
          <w:shd w:val="clear" w:color="auto" w:fill="FFFFFF"/>
        </w:rPr>
        <w:t xml:space="preserve">que afectan las decisiones de arquitectura </w:t>
      </w:r>
      <w:r w:rsidR="006A53B4" w:rsidRPr="006A53B4">
        <w:rPr>
          <w:rFonts w:ascii="Segoe UI" w:hAnsi="Segoe UI" w:cs="Segoe UI"/>
          <w:i/>
          <w:color w:val="0D0D0D"/>
          <w:sz w:val="28"/>
          <w:shd w:val="clear" w:color="auto" w:fill="FFFFFF"/>
        </w:rPr>
        <w:t>son:</w:t>
      </w:r>
    </w:p>
    <w:p w14:paraId="6AA58E5F" w14:textId="77777777" w:rsidR="00CD2467" w:rsidRPr="006A53B4" w:rsidRDefault="00CD2467" w:rsidP="00AE2F46">
      <w:pPr>
        <w:rPr>
          <w:rFonts w:ascii="Segoe UI" w:hAnsi="Segoe UI" w:cs="Segoe UI"/>
          <w:i/>
          <w:color w:val="0D0D0D"/>
          <w:sz w:val="28"/>
          <w:shd w:val="clear" w:color="auto" w:fill="FFFFFF"/>
        </w:rPr>
      </w:pPr>
    </w:p>
    <w:tbl>
      <w:tblPr>
        <w:tblStyle w:val="Tablaconcuadrcula"/>
        <w:tblW w:w="0" w:type="auto"/>
        <w:tblInd w:w="360" w:type="dxa"/>
        <w:tblLook w:val="04A0" w:firstRow="1" w:lastRow="0" w:firstColumn="1" w:lastColumn="0" w:noHBand="0" w:noVBand="1"/>
      </w:tblPr>
      <w:tblGrid>
        <w:gridCol w:w="1903"/>
        <w:gridCol w:w="3544"/>
        <w:gridCol w:w="4111"/>
      </w:tblGrid>
      <w:tr w:rsidR="00CD2467" w14:paraId="1E0DD575" w14:textId="77777777" w:rsidTr="00E03301">
        <w:tc>
          <w:tcPr>
            <w:tcW w:w="1903" w:type="dxa"/>
          </w:tcPr>
          <w:p w14:paraId="741C71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Cod.</w:t>
            </w:r>
          </w:p>
          <w:p w14:paraId="023FD17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proofErr w:type="spellStart"/>
            <w:r w:rsidRPr="00E03301">
              <w:rPr>
                <w:rFonts w:ascii="Segoe UI" w:hAnsi="Segoe UI" w:cs="Segoe UI"/>
                <w:i/>
                <w:color w:val="0D0D0D"/>
                <w:kern w:val="0"/>
                <w:sz w:val="28"/>
                <w:shd w:val="clear" w:color="auto" w:fill="FFFFFF"/>
                <w14:ligatures w14:val="none"/>
              </w:rPr>
              <w:t>Req</w:t>
            </w:r>
            <w:proofErr w:type="spellEnd"/>
            <w:r w:rsidRPr="00E03301">
              <w:rPr>
                <w:rFonts w:ascii="Segoe UI" w:hAnsi="Segoe UI" w:cs="Segoe UI"/>
                <w:i/>
                <w:color w:val="0D0D0D"/>
                <w:kern w:val="0"/>
                <w:sz w:val="28"/>
                <w:shd w:val="clear" w:color="auto" w:fill="FFFFFF"/>
                <w14:ligatures w14:val="none"/>
              </w:rPr>
              <w:t>.</w:t>
            </w:r>
          </w:p>
        </w:tc>
        <w:tc>
          <w:tcPr>
            <w:tcW w:w="3544" w:type="dxa"/>
          </w:tcPr>
          <w:p w14:paraId="6553302C"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Nombre</w:t>
            </w:r>
          </w:p>
        </w:tc>
        <w:tc>
          <w:tcPr>
            <w:tcW w:w="4111" w:type="dxa"/>
          </w:tcPr>
          <w:p w14:paraId="436BEA7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Descripción</w:t>
            </w:r>
          </w:p>
        </w:tc>
      </w:tr>
      <w:tr w:rsidR="00CD2467" w14:paraId="0B4F4DDF" w14:textId="77777777" w:rsidTr="00E03301">
        <w:tc>
          <w:tcPr>
            <w:tcW w:w="1903" w:type="dxa"/>
          </w:tcPr>
          <w:p w14:paraId="13C2AC45"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RFS01</w:t>
            </w:r>
          </w:p>
        </w:tc>
        <w:tc>
          <w:tcPr>
            <w:tcW w:w="3544" w:type="dxa"/>
          </w:tcPr>
          <w:p w14:paraId="2E57807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Sistema de Recomendación</w:t>
            </w:r>
          </w:p>
        </w:tc>
        <w:tc>
          <w:tcPr>
            <w:tcW w:w="4111" w:type="dxa"/>
          </w:tcPr>
          <w:p w14:paraId="6DE87EA4"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ofrecer sugerencias de outfits basadas en las últimas tendencias de moda y en el estilo personal del usuario.</w:t>
            </w:r>
          </w:p>
        </w:tc>
      </w:tr>
      <w:tr w:rsidR="00CD2467" w14:paraId="085C0F0E" w14:textId="77777777" w:rsidTr="00E03301">
        <w:tc>
          <w:tcPr>
            <w:tcW w:w="1903" w:type="dxa"/>
          </w:tcPr>
          <w:p w14:paraId="7C6B13E3"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RFS02</w:t>
            </w:r>
          </w:p>
        </w:tc>
        <w:tc>
          <w:tcPr>
            <w:tcW w:w="3544" w:type="dxa"/>
          </w:tcPr>
          <w:p w14:paraId="32E6EE4A"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Planificador de Conjuntos</w:t>
            </w:r>
          </w:p>
        </w:tc>
        <w:tc>
          <w:tcPr>
            <w:tcW w:w="4111" w:type="dxa"/>
          </w:tcPr>
          <w:p w14:paraId="60506C6A"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planificar conjuntos de ropa para diferentes ocasiones, como trabajo, eventos sociales, citas, etc. De acuerdo con su guardarropa.</w:t>
            </w:r>
          </w:p>
        </w:tc>
      </w:tr>
      <w:tr w:rsidR="00CD2467" w14:paraId="5C54C72A" w14:textId="77777777" w:rsidTr="00E03301">
        <w:tc>
          <w:tcPr>
            <w:tcW w:w="1903" w:type="dxa"/>
          </w:tcPr>
          <w:p w14:paraId="4EBA38D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RFS03</w:t>
            </w:r>
          </w:p>
        </w:tc>
        <w:tc>
          <w:tcPr>
            <w:tcW w:w="3544" w:type="dxa"/>
          </w:tcPr>
          <w:p w14:paraId="5922949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Integración con el Guardarropa</w:t>
            </w:r>
          </w:p>
        </w:tc>
        <w:tc>
          <w:tcPr>
            <w:tcW w:w="4111" w:type="dxa"/>
          </w:tcPr>
          <w:p w14:paraId="1EAC8AC7"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permitir a los usuarios integrar su guardarropa actual, ya sea mediante la carga de fotos de prendas o mediante la selección de artículos de una base de datos preexistente.</w:t>
            </w:r>
          </w:p>
        </w:tc>
      </w:tr>
      <w:tr w:rsidR="00CD2467" w14:paraId="3D520924" w14:textId="77777777" w:rsidTr="00E03301">
        <w:tc>
          <w:tcPr>
            <w:tcW w:w="1903" w:type="dxa"/>
          </w:tcPr>
          <w:p w14:paraId="3B696C0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RFS04</w:t>
            </w:r>
          </w:p>
        </w:tc>
        <w:tc>
          <w:tcPr>
            <w:tcW w:w="3544" w:type="dxa"/>
          </w:tcPr>
          <w:p w14:paraId="566307BD"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Personalización de Outfits por Ocasión</w:t>
            </w:r>
          </w:p>
        </w:tc>
        <w:tc>
          <w:tcPr>
            <w:tcW w:w="4111" w:type="dxa"/>
          </w:tcPr>
          <w:p w14:paraId="302CAF69"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Debe permitir a los usuarios buscar outfits según la ocasión y adaptar las sugerencias según sus preferencias y requisitos específicos.</w:t>
            </w:r>
          </w:p>
        </w:tc>
      </w:tr>
      <w:tr w:rsidR="00CD2467" w14:paraId="7B5F9C9B" w14:textId="77777777" w:rsidTr="00E03301">
        <w:tc>
          <w:tcPr>
            <w:tcW w:w="1903" w:type="dxa"/>
          </w:tcPr>
          <w:p w14:paraId="0F35742F"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RFS05</w:t>
            </w:r>
          </w:p>
        </w:tc>
        <w:tc>
          <w:tcPr>
            <w:tcW w:w="3544" w:type="dxa"/>
          </w:tcPr>
          <w:p w14:paraId="10B6FB34"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Herramienta de Combinación Automática</w:t>
            </w:r>
          </w:p>
        </w:tc>
        <w:tc>
          <w:tcPr>
            <w:tcW w:w="4111" w:type="dxa"/>
          </w:tcPr>
          <w:p w14:paraId="56CFC258"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 xml:space="preserve">Se debe implementar una herramienta de inteligencia artificial (IA) que sugiera </w:t>
            </w:r>
            <w:r w:rsidRPr="00E03301">
              <w:rPr>
                <w:rFonts w:ascii="Segoe UI" w:hAnsi="Segoe UI" w:cs="Segoe UI"/>
                <w:i/>
                <w:color w:val="0D0D0D"/>
                <w:kern w:val="0"/>
                <w:sz w:val="28"/>
                <w:shd w:val="clear" w:color="auto" w:fill="FFFFFF"/>
                <w14:ligatures w14:val="none"/>
              </w:rPr>
              <w:lastRenderedPageBreak/>
              <w:t>combinaciones de prendas automáticamente, teniendo en cuenta factores como el color, el estilo y la ocasión.</w:t>
            </w:r>
          </w:p>
        </w:tc>
      </w:tr>
      <w:tr w:rsidR="00CD2467" w14:paraId="10F414BA" w14:textId="77777777" w:rsidTr="00E03301">
        <w:tc>
          <w:tcPr>
            <w:tcW w:w="1903" w:type="dxa"/>
          </w:tcPr>
          <w:p w14:paraId="1E07E311"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lastRenderedPageBreak/>
              <w:t>RFS06</w:t>
            </w:r>
          </w:p>
        </w:tc>
        <w:tc>
          <w:tcPr>
            <w:tcW w:w="3544" w:type="dxa"/>
          </w:tcPr>
          <w:p w14:paraId="2F9EC749" w14:textId="77777777" w:rsidR="00CD2467" w:rsidRPr="00E03301" w:rsidRDefault="00CD2467" w:rsidP="009D5E9F">
            <w:pPr>
              <w:pStyle w:val="Prrafodelista"/>
              <w:ind w:left="0"/>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Notificación de inspiración y Planificación</w:t>
            </w:r>
          </w:p>
        </w:tc>
        <w:tc>
          <w:tcPr>
            <w:tcW w:w="4111" w:type="dxa"/>
          </w:tcPr>
          <w:p w14:paraId="795019A0" w14:textId="77777777" w:rsidR="00CD2467" w:rsidRPr="00E03301" w:rsidRDefault="00CD2467" w:rsidP="00E03301">
            <w:pPr>
              <w:pStyle w:val="Prrafodelista"/>
              <w:ind w:left="0"/>
              <w:jc w:val="both"/>
              <w:rPr>
                <w:rFonts w:ascii="Segoe UI" w:hAnsi="Segoe UI" w:cs="Segoe UI"/>
                <w:i/>
                <w:color w:val="0D0D0D"/>
                <w:kern w:val="0"/>
                <w:sz w:val="28"/>
                <w:shd w:val="clear" w:color="auto" w:fill="FFFFFF"/>
                <w14:ligatures w14:val="none"/>
              </w:rPr>
            </w:pPr>
            <w:r w:rsidRPr="00E03301">
              <w:rPr>
                <w:rFonts w:ascii="Segoe UI" w:hAnsi="Segoe UI" w:cs="Segoe UI"/>
                <w:i/>
                <w:color w:val="0D0D0D"/>
                <w:kern w:val="0"/>
                <w:sz w:val="28"/>
                <w:shd w:val="clear" w:color="auto" w:fill="FFFFFF"/>
                <w14:ligatures w14:val="none"/>
              </w:rPr>
              <w:t>La aplicación debe enviar notificaciones periódicas con sugerencias de outfits, consejos de moda y recordatorios para planificar conjuntos para eventos próximos.</w:t>
            </w:r>
          </w:p>
        </w:tc>
      </w:tr>
    </w:tbl>
    <w:p w14:paraId="3E5035A4" w14:textId="77777777" w:rsidR="006A53B4" w:rsidRDefault="006A53B4" w:rsidP="00AE2F46"/>
    <w:p w14:paraId="69F8F4A3" w14:textId="411DBF49" w:rsidR="00661DF0" w:rsidRDefault="00661DF0" w:rsidP="00661DF0">
      <w:pPr>
        <w:pStyle w:val="Ttulo2"/>
      </w:pPr>
      <w:r>
        <w:t xml:space="preserve">Requerimientos No Funcionales </w:t>
      </w:r>
    </w:p>
    <w:p w14:paraId="6901DD81" w14:textId="77777777" w:rsidR="006400A6" w:rsidRDefault="006400A6" w:rsidP="006400A6"/>
    <w:p w14:paraId="76F94028" w14:textId="5A4D9E9D" w:rsidR="006400A6" w:rsidRDefault="00587CC4" w:rsidP="00836BC1">
      <w:pPr>
        <w:pStyle w:val="Prrafodelista"/>
        <w:numPr>
          <w:ilvl w:val="0"/>
          <w:numId w:val="4"/>
        </w:numPr>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Rendimiento:</w:t>
      </w:r>
      <w:r>
        <w:rPr>
          <w:rFonts w:ascii="Segoe UI" w:hAnsi="Segoe UI" w:cs="Segoe UI"/>
          <w:i/>
          <w:color w:val="0D0D0D"/>
          <w:kern w:val="0"/>
          <w:sz w:val="28"/>
          <w:shd w:val="clear" w:color="auto" w:fill="FFFFFF"/>
          <w14:ligatures w14:val="none"/>
        </w:rPr>
        <w:t xml:space="preserve"> </w:t>
      </w:r>
    </w:p>
    <w:p w14:paraId="764A5961" w14:textId="77777777" w:rsidR="00587CC4" w:rsidRDefault="00587CC4" w:rsidP="00587CC4">
      <w:pPr>
        <w:pStyle w:val="Prrafodelista"/>
        <w:rPr>
          <w:rFonts w:ascii="Segoe UI" w:hAnsi="Segoe UI" w:cs="Segoe UI"/>
          <w:i/>
          <w:color w:val="0D0D0D"/>
          <w:kern w:val="0"/>
          <w:sz w:val="28"/>
          <w:shd w:val="clear" w:color="auto" w:fill="FFFFFF"/>
          <w14:ligatures w14:val="none"/>
        </w:rPr>
      </w:pPr>
    </w:p>
    <w:p w14:paraId="25221F5D" w14:textId="6D6557B6" w:rsidR="00587CC4" w:rsidRDefault="00587CC4" w:rsidP="00671D18">
      <w:pPr>
        <w:pStyle w:val="Prrafodelista"/>
        <w:rPr>
          <w:rFonts w:ascii="Segoe UI" w:hAnsi="Segoe UI" w:cs="Segoe UI"/>
          <w:i/>
          <w:color w:val="0D0D0D"/>
          <w:kern w:val="0"/>
          <w:sz w:val="28"/>
          <w:shd w:val="clear" w:color="auto" w:fill="FFFFFF"/>
          <w14:ligatures w14:val="none"/>
        </w:rPr>
      </w:pPr>
      <w:r w:rsidRPr="00587CC4">
        <w:rPr>
          <w:rFonts w:ascii="Segoe UI" w:hAnsi="Segoe UI" w:cs="Segoe UI"/>
          <w:i/>
          <w:color w:val="0D0D0D"/>
          <w:kern w:val="0"/>
          <w:sz w:val="28"/>
          <w:shd w:val="clear" w:color="auto" w:fill="FFFFFF"/>
          <w14:ligatures w14:val="none"/>
        </w:rPr>
        <w:t>La aplicación debe cargar rápidamente, con tiempos de respuesta de menos de 2 segundos para todas las acciones principales.</w:t>
      </w:r>
    </w:p>
    <w:p w14:paraId="0D0590ED"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4F532970"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ser capaz de manejar picos de tráfico sin degradación significativa del rendimiento.</w:t>
      </w:r>
    </w:p>
    <w:p w14:paraId="6A90D715" w14:textId="77777777" w:rsidR="00E044D6" w:rsidRPr="00671D18" w:rsidRDefault="00E044D6" w:rsidP="00671D18">
      <w:pPr>
        <w:pStyle w:val="Prrafodelista"/>
        <w:rPr>
          <w:rFonts w:ascii="Segoe UI" w:hAnsi="Segoe UI" w:cs="Segoe UI"/>
          <w:i/>
          <w:color w:val="0D0D0D"/>
          <w:kern w:val="0"/>
          <w:sz w:val="28"/>
          <w:shd w:val="clear" w:color="auto" w:fill="FFFFFF"/>
          <w14:ligatures w14:val="none"/>
        </w:rPr>
      </w:pPr>
    </w:p>
    <w:p w14:paraId="44699B15" w14:textId="77777777" w:rsidR="00671D18" w:rsidRPr="00671D18" w:rsidRDefault="00671D18" w:rsidP="00671D18">
      <w:pPr>
        <w:pStyle w:val="Prrafodelista"/>
        <w:numPr>
          <w:ilvl w:val="0"/>
          <w:numId w:val="4"/>
        </w:numPr>
        <w:rPr>
          <w:rFonts w:ascii="Segoe UI" w:hAnsi="Segoe UI" w:cs="Segoe UI"/>
          <w:i/>
          <w:color w:val="0D0D0D"/>
          <w:sz w:val="28"/>
          <w:shd w:val="clear" w:color="auto" w:fill="FFFFFF"/>
        </w:rPr>
      </w:pPr>
      <w:r w:rsidRPr="00671D18">
        <w:rPr>
          <w:rFonts w:ascii="Segoe UI" w:hAnsi="Segoe UI" w:cs="Segoe UI"/>
          <w:i/>
          <w:color w:val="0D0D0D"/>
          <w:sz w:val="28"/>
          <w:shd w:val="clear" w:color="auto" w:fill="FFFFFF"/>
        </w:rPr>
        <w:t>Disponibilidad:</w:t>
      </w:r>
    </w:p>
    <w:p w14:paraId="0E5ED839"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226F55F6" w14:textId="77777777" w:rsidR="00671D18"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La aplicación debe estar disponible las 24 horas del día, los 7 días de la semana, con un tiempo de inactividad planificado no superior al 0.1% del tiempo total.</w:t>
      </w:r>
    </w:p>
    <w:p w14:paraId="4D6312EB" w14:textId="77777777" w:rsidR="00671D18" w:rsidRPr="00671D18" w:rsidRDefault="00671D18" w:rsidP="00671D18">
      <w:pPr>
        <w:pStyle w:val="Prrafodelista"/>
        <w:rPr>
          <w:rFonts w:ascii="Segoe UI" w:hAnsi="Segoe UI" w:cs="Segoe UI"/>
          <w:i/>
          <w:color w:val="0D0D0D"/>
          <w:kern w:val="0"/>
          <w:sz w:val="28"/>
          <w:shd w:val="clear" w:color="auto" w:fill="FFFFFF"/>
          <w14:ligatures w14:val="none"/>
        </w:rPr>
      </w:pPr>
    </w:p>
    <w:p w14:paraId="66B6AF8E" w14:textId="24419656" w:rsidR="00587CC4" w:rsidRDefault="00671D18" w:rsidP="00671D18">
      <w:pPr>
        <w:pStyle w:val="Prrafodelista"/>
        <w:rPr>
          <w:rFonts w:ascii="Segoe UI" w:hAnsi="Segoe UI" w:cs="Segoe UI"/>
          <w:i/>
          <w:color w:val="0D0D0D"/>
          <w:kern w:val="0"/>
          <w:sz w:val="28"/>
          <w:shd w:val="clear" w:color="auto" w:fill="FFFFFF"/>
          <w14:ligatures w14:val="none"/>
        </w:rPr>
      </w:pPr>
      <w:r w:rsidRPr="00671D18">
        <w:rPr>
          <w:rFonts w:ascii="Segoe UI" w:hAnsi="Segoe UI" w:cs="Segoe UI"/>
          <w:i/>
          <w:color w:val="0D0D0D"/>
          <w:kern w:val="0"/>
          <w:sz w:val="28"/>
          <w:shd w:val="clear" w:color="auto" w:fill="FFFFFF"/>
          <w14:ligatures w14:val="none"/>
        </w:rPr>
        <w:t>Se debe implementar un sistema de respaldo y recuperación para garantizar la disponibilidad continua en caso de falla del servidor principal.</w:t>
      </w:r>
    </w:p>
    <w:p w14:paraId="5D00CD30" w14:textId="77777777" w:rsidR="003E03C1" w:rsidRDefault="003E03C1" w:rsidP="00671D18">
      <w:pPr>
        <w:pStyle w:val="Prrafodelista"/>
        <w:rPr>
          <w:rFonts w:ascii="Segoe UI" w:hAnsi="Segoe UI" w:cs="Segoe UI"/>
          <w:i/>
          <w:color w:val="0D0D0D"/>
          <w:kern w:val="0"/>
          <w:sz w:val="28"/>
          <w:shd w:val="clear" w:color="auto" w:fill="FFFFFF"/>
          <w14:ligatures w14:val="none"/>
        </w:rPr>
      </w:pPr>
    </w:p>
    <w:p w14:paraId="06077C6C" w14:textId="77777777" w:rsidR="003E03C1" w:rsidRPr="003E03C1" w:rsidRDefault="003E03C1" w:rsidP="003E03C1">
      <w:pPr>
        <w:pStyle w:val="Prrafodelista"/>
        <w:numPr>
          <w:ilvl w:val="0"/>
          <w:numId w:val="4"/>
        </w:numPr>
        <w:rPr>
          <w:rFonts w:ascii="Segoe UI" w:hAnsi="Segoe UI" w:cs="Segoe UI"/>
          <w:i/>
          <w:color w:val="0D0D0D"/>
          <w:sz w:val="28"/>
          <w:shd w:val="clear" w:color="auto" w:fill="FFFFFF"/>
        </w:rPr>
      </w:pPr>
      <w:r w:rsidRPr="003E03C1">
        <w:rPr>
          <w:rFonts w:ascii="Segoe UI" w:hAnsi="Segoe UI" w:cs="Segoe UI"/>
          <w:i/>
          <w:color w:val="0D0D0D"/>
          <w:sz w:val="28"/>
          <w:shd w:val="clear" w:color="auto" w:fill="FFFFFF"/>
        </w:rPr>
        <w:t>Seguridad:</w:t>
      </w:r>
    </w:p>
    <w:p w14:paraId="683CE006"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Los datos de los usuarios deben estar protegidos mediante cifrado tanto en reposo como en tránsito.</w:t>
      </w:r>
    </w:p>
    <w:p w14:paraId="7E961FF3" w14:textId="77777777" w:rsidR="003E03C1" w:rsidRPr="003E03C1" w:rsidRDefault="003E03C1" w:rsidP="003E03C1">
      <w:pPr>
        <w:pStyle w:val="Prrafodelista"/>
        <w:rPr>
          <w:rFonts w:ascii="Segoe UI" w:hAnsi="Segoe UI" w:cs="Segoe UI"/>
          <w:i/>
          <w:color w:val="0D0D0D"/>
          <w:kern w:val="0"/>
          <w:sz w:val="28"/>
          <w:shd w:val="clear" w:color="auto" w:fill="FFFFFF"/>
          <w14:ligatures w14:val="none"/>
        </w:rPr>
      </w:pPr>
    </w:p>
    <w:p w14:paraId="026B2724" w14:textId="77777777"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lastRenderedPageBreak/>
        <w:t>Se debe implementar un sistema de autenticación robusto, como el uso de contraseñas seguras y la verificación de dos factores, para proteger las cuentas de usuario.</w:t>
      </w:r>
    </w:p>
    <w:p w14:paraId="5FB2E118" w14:textId="77777777" w:rsidR="00C75B12" w:rsidRPr="003E03C1" w:rsidRDefault="00C75B12" w:rsidP="003E03C1">
      <w:pPr>
        <w:pStyle w:val="Prrafodelista"/>
        <w:rPr>
          <w:rFonts w:ascii="Segoe UI" w:hAnsi="Segoe UI" w:cs="Segoe UI"/>
          <w:i/>
          <w:color w:val="0D0D0D"/>
          <w:kern w:val="0"/>
          <w:sz w:val="28"/>
          <w:shd w:val="clear" w:color="auto" w:fill="FFFFFF"/>
          <w14:ligatures w14:val="none"/>
        </w:rPr>
      </w:pPr>
    </w:p>
    <w:p w14:paraId="0195132B" w14:textId="63C94533" w:rsidR="003E03C1" w:rsidRDefault="003E03C1" w:rsidP="003E03C1">
      <w:pPr>
        <w:pStyle w:val="Prrafodelista"/>
        <w:rPr>
          <w:rFonts w:ascii="Segoe UI" w:hAnsi="Segoe UI" w:cs="Segoe UI"/>
          <w:i/>
          <w:color w:val="0D0D0D"/>
          <w:kern w:val="0"/>
          <w:sz w:val="28"/>
          <w:shd w:val="clear" w:color="auto" w:fill="FFFFFF"/>
          <w14:ligatures w14:val="none"/>
        </w:rPr>
      </w:pPr>
      <w:r w:rsidRPr="003E03C1">
        <w:rPr>
          <w:rFonts w:ascii="Segoe UI" w:hAnsi="Segoe UI" w:cs="Segoe UI"/>
          <w:i/>
          <w:color w:val="0D0D0D"/>
          <w:kern w:val="0"/>
          <w:sz w:val="28"/>
          <w:shd w:val="clear" w:color="auto" w:fill="FFFFFF"/>
          <w14:ligatures w14:val="none"/>
        </w:rPr>
        <w:t>Se debe realizar pruebas de seguridad regulares, incluyendo pruebas de penetración, para identificar y mitigar posibles vulnerabilidades.</w:t>
      </w:r>
    </w:p>
    <w:p w14:paraId="736674D1" w14:textId="77777777" w:rsidR="00C75B12" w:rsidRDefault="00C75B12" w:rsidP="003E03C1">
      <w:pPr>
        <w:pStyle w:val="Prrafodelista"/>
        <w:rPr>
          <w:rFonts w:ascii="Segoe UI" w:hAnsi="Segoe UI" w:cs="Segoe UI"/>
          <w:i/>
          <w:color w:val="0D0D0D"/>
          <w:kern w:val="0"/>
          <w:sz w:val="28"/>
          <w:shd w:val="clear" w:color="auto" w:fill="FFFFFF"/>
          <w14:ligatures w14:val="none"/>
        </w:rPr>
      </w:pPr>
    </w:p>
    <w:p w14:paraId="600D4E7E" w14:textId="77777777" w:rsidR="00C75B12" w:rsidRPr="00C75B12" w:rsidRDefault="00C75B12" w:rsidP="00C75B12">
      <w:pPr>
        <w:pStyle w:val="Prrafodelista"/>
        <w:numPr>
          <w:ilvl w:val="0"/>
          <w:numId w:val="4"/>
        </w:numPr>
        <w:rPr>
          <w:rFonts w:ascii="Segoe UI" w:hAnsi="Segoe UI" w:cs="Segoe UI"/>
          <w:i/>
          <w:color w:val="0D0D0D"/>
          <w:sz w:val="28"/>
          <w:shd w:val="clear" w:color="auto" w:fill="FFFFFF"/>
        </w:rPr>
      </w:pPr>
      <w:r w:rsidRPr="00C75B12">
        <w:rPr>
          <w:rFonts w:ascii="Segoe UI" w:hAnsi="Segoe UI" w:cs="Segoe UI"/>
          <w:i/>
          <w:color w:val="0D0D0D"/>
          <w:sz w:val="28"/>
          <w:shd w:val="clear" w:color="auto" w:fill="FFFFFF"/>
        </w:rPr>
        <w:t>Escalabilidad:</w:t>
      </w:r>
    </w:p>
    <w:p w14:paraId="7989332D" w14:textId="77777777"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arquitectura de la aplicación debe ser escalable horizontalmente, permitiendo añadir más recursos según sea necesario para manejar un aumento en la carga de trabajo.</w:t>
      </w:r>
    </w:p>
    <w:p w14:paraId="2A750D59" w14:textId="77777777" w:rsidR="00C75B12" w:rsidRPr="00C75B12" w:rsidRDefault="00C75B12" w:rsidP="00C75B12">
      <w:pPr>
        <w:pStyle w:val="Prrafodelista"/>
        <w:rPr>
          <w:rFonts w:ascii="Segoe UI" w:hAnsi="Segoe UI" w:cs="Segoe UI"/>
          <w:i/>
          <w:color w:val="0D0D0D"/>
          <w:kern w:val="0"/>
          <w:sz w:val="28"/>
          <w:shd w:val="clear" w:color="auto" w:fill="FFFFFF"/>
          <w14:ligatures w14:val="none"/>
        </w:rPr>
      </w:pPr>
    </w:p>
    <w:p w14:paraId="585E6DE4" w14:textId="1F7D4BC5" w:rsidR="00C75B12" w:rsidRDefault="00C75B12" w:rsidP="00C75B12">
      <w:pPr>
        <w:pStyle w:val="Prrafodelista"/>
        <w:rPr>
          <w:rFonts w:ascii="Segoe UI" w:hAnsi="Segoe UI" w:cs="Segoe UI"/>
          <w:i/>
          <w:color w:val="0D0D0D"/>
          <w:kern w:val="0"/>
          <w:sz w:val="28"/>
          <w:shd w:val="clear" w:color="auto" w:fill="FFFFFF"/>
          <w14:ligatures w14:val="none"/>
        </w:rPr>
      </w:pPr>
      <w:r w:rsidRPr="00C75B12">
        <w:rPr>
          <w:rFonts w:ascii="Segoe UI" w:hAnsi="Segoe UI" w:cs="Segoe UI"/>
          <w:i/>
          <w:color w:val="0D0D0D"/>
          <w:kern w:val="0"/>
          <w:sz w:val="28"/>
          <w:shd w:val="clear" w:color="auto" w:fill="FFFFFF"/>
          <w14:ligatures w14:val="none"/>
        </w:rPr>
        <w:t>La aplicación debe ser capaz de manejar al menos 100.000 usuarios concurrentes sin degradación significativa del rendimiento.</w:t>
      </w:r>
    </w:p>
    <w:p w14:paraId="49A19562" w14:textId="77777777" w:rsidR="00C75B12" w:rsidRDefault="00C75B12" w:rsidP="00C75B12">
      <w:pPr>
        <w:pStyle w:val="Prrafodelista"/>
        <w:rPr>
          <w:rFonts w:ascii="Segoe UI" w:hAnsi="Segoe UI" w:cs="Segoe UI"/>
          <w:i/>
          <w:color w:val="0D0D0D"/>
          <w:kern w:val="0"/>
          <w:sz w:val="28"/>
          <w:shd w:val="clear" w:color="auto" w:fill="FFFFFF"/>
          <w14:ligatures w14:val="none"/>
        </w:rPr>
      </w:pPr>
    </w:p>
    <w:p w14:paraId="57A7B424" w14:textId="77777777" w:rsidR="00A63821" w:rsidRPr="00A63821" w:rsidRDefault="00A63821" w:rsidP="00A63821">
      <w:pPr>
        <w:pStyle w:val="Prrafodelista"/>
        <w:numPr>
          <w:ilvl w:val="0"/>
          <w:numId w:val="4"/>
        </w:numPr>
        <w:rPr>
          <w:rFonts w:ascii="Segoe UI" w:hAnsi="Segoe UI" w:cs="Segoe UI"/>
          <w:i/>
          <w:color w:val="0D0D0D"/>
          <w:sz w:val="28"/>
          <w:shd w:val="clear" w:color="auto" w:fill="FFFFFF"/>
        </w:rPr>
      </w:pPr>
      <w:r w:rsidRPr="00A63821">
        <w:rPr>
          <w:rFonts w:ascii="Segoe UI" w:hAnsi="Segoe UI" w:cs="Segoe UI"/>
          <w:i/>
          <w:color w:val="0D0D0D"/>
          <w:sz w:val="28"/>
          <w:shd w:val="clear" w:color="auto" w:fill="FFFFFF"/>
        </w:rPr>
        <w:t>Usabilidad:</w:t>
      </w:r>
    </w:p>
    <w:p w14:paraId="57B6AB3C" w14:textId="77777777"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interfaz de usuario debe ser intuitiva y fácil de usar, con un diseño limpio y coherente en todas las pantallas.</w:t>
      </w:r>
    </w:p>
    <w:p w14:paraId="5084292F" w14:textId="77777777" w:rsidR="00A63821" w:rsidRPr="00A63821" w:rsidRDefault="00A63821" w:rsidP="00A63821">
      <w:pPr>
        <w:pStyle w:val="Prrafodelista"/>
        <w:rPr>
          <w:rFonts w:ascii="Segoe UI" w:hAnsi="Segoe UI" w:cs="Segoe UI"/>
          <w:i/>
          <w:color w:val="0D0D0D"/>
          <w:kern w:val="0"/>
          <w:sz w:val="28"/>
          <w:shd w:val="clear" w:color="auto" w:fill="FFFFFF"/>
          <w14:ligatures w14:val="none"/>
        </w:rPr>
      </w:pPr>
    </w:p>
    <w:p w14:paraId="35FF609D" w14:textId="15D3F4B1" w:rsidR="00A63821" w:rsidRDefault="00A63821" w:rsidP="00A63821">
      <w:pPr>
        <w:pStyle w:val="Prrafodelista"/>
        <w:rPr>
          <w:rFonts w:ascii="Segoe UI" w:hAnsi="Segoe UI" w:cs="Segoe UI"/>
          <w:i/>
          <w:color w:val="0D0D0D"/>
          <w:kern w:val="0"/>
          <w:sz w:val="28"/>
          <w:shd w:val="clear" w:color="auto" w:fill="FFFFFF"/>
          <w14:ligatures w14:val="none"/>
        </w:rPr>
      </w:pPr>
      <w:r w:rsidRPr="00A63821">
        <w:rPr>
          <w:rFonts w:ascii="Segoe UI" w:hAnsi="Segoe UI" w:cs="Segoe UI"/>
          <w:i/>
          <w:color w:val="0D0D0D"/>
          <w:kern w:val="0"/>
          <w:sz w:val="28"/>
          <w:shd w:val="clear" w:color="auto" w:fill="FFFFFF"/>
          <w14:ligatures w14:val="none"/>
        </w:rPr>
        <w:t>La aplicación debe ser accesible para personas con discapacidades, cumpliendo con las pautas de accesibilidad web (WCAG).</w:t>
      </w:r>
    </w:p>
    <w:p w14:paraId="45B84E46" w14:textId="77777777" w:rsidR="00A63821" w:rsidRDefault="00A63821" w:rsidP="00A63821">
      <w:pPr>
        <w:pStyle w:val="Prrafodelista"/>
        <w:rPr>
          <w:rFonts w:ascii="Segoe UI" w:hAnsi="Segoe UI" w:cs="Segoe UI"/>
          <w:i/>
          <w:color w:val="0D0D0D"/>
          <w:kern w:val="0"/>
          <w:sz w:val="28"/>
          <w:shd w:val="clear" w:color="auto" w:fill="FFFFFF"/>
          <w14:ligatures w14:val="none"/>
        </w:rPr>
      </w:pPr>
    </w:p>
    <w:p w14:paraId="00A98104"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t>Compatibilidad:</w:t>
      </w:r>
    </w:p>
    <w:p w14:paraId="3E520030" w14:textId="77777777" w:rsidR="00E044D6" w:rsidRPr="00E044D6" w:rsidRDefault="00E044D6" w:rsidP="00E044D6">
      <w:pPr>
        <w:pStyle w:val="Prrafodelista"/>
        <w:rPr>
          <w:rFonts w:ascii="Segoe UI" w:hAnsi="Segoe UI" w:cs="Segoe UI"/>
          <w:i/>
          <w:color w:val="0D0D0D"/>
          <w:sz w:val="28"/>
          <w:shd w:val="clear" w:color="auto" w:fill="FFFFFF"/>
        </w:rPr>
      </w:pPr>
    </w:p>
    <w:p w14:paraId="01C7182D"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La aplicación debe ser compatible con una amplia gama de dispositivos y navegadores web, incluyendo dispositivos móviles, tabletas y ordenadores de escritorio.</w:t>
      </w:r>
    </w:p>
    <w:p w14:paraId="7BD5BA31"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096B70C5" w14:textId="4DF71FC9"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deben realizar pruebas de compatibilidad cruzada para garantizar un rendimiento consistente en diferentes plataformas y configuraciones de dispositivos.</w:t>
      </w:r>
    </w:p>
    <w:p w14:paraId="3347F7E0"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990C19C"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316FDA4E"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231E11EF" w14:textId="77777777" w:rsidR="00E044D6" w:rsidRDefault="00E044D6" w:rsidP="00E044D6">
      <w:pPr>
        <w:pStyle w:val="Prrafodelista"/>
        <w:rPr>
          <w:rFonts w:ascii="Segoe UI" w:hAnsi="Segoe UI" w:cs="Segoe UI"/>
          <w:i/>
          <w:color w:val="0D0D0D"/>
          <w:kern w:val="0"/>
          <w:sz w:val="28"/>
          <w:shd w:val="clear" w:color="auto" w:fill="FFFFFF"/>
          <w14:ligatures w14:val="none"/>
        </w:rPr>
      </w:pPr>
    </w:p>
    <w:p w14:paraId="0110191C" w14:textId="77777777" w:rsidR="00E044D6" w:rsidRDefault="00E044D6" w:rsidP="00E044D6">
      <w:pPr>
        <w:pStyle w:val="Prrafodelista"/>
        <w:numPr>
          <w:ilvl w:val="0"/>
          <w:numId w:val="4"/>
        </w:numPr>
        <w:rPr>
          <w:rFonts w:ascii="Segoe UI" w:hAnsi="Segoe UI" w:cs="Segoe UI"/>
          <w:i/>
          <w:color w:val="0D0D0D"/>
          <w:sz w:val="28"/>
          <w:shd w:val="clear" w:color="auto" w:fill="FFFFFF"/>
        </w:rPr>
      </w:pPr>
      <w:r w:rsidRPr="00E044D6">
        <w:rPr>
          <w:rFonts w:ascii="Segoe UI" w:hAnsi="Segoe UI" w:cs="Segoe UI"/>
          <w:i/>
          <w:color w:val="0D0D0D"/>
          <w:sz w:val="28"/>
          <w:shd w:val="clear" w:color="auto" w:fill="FFFFFF"/>
        </w:rPr>
        <w:lastRenderedPageBreak/>
        <w:t>Mantenibilidad:</w:t>
      </w:r>
    </w:p>
    <w:p w14:paraId="400F9F48" w14:textId="77777777" w:rsidR="00E044D6" w:rsidRPr="00E044D6" w:rsidRDefault="00E044D6" w:rsidP="00E044D6">
      <w:pPr>
        <w:pStyle w:val="Prrafodelista"/>
        <w:rPr>
          <w:rFonts w:ascii="Segoe UI" w:hAnsi="Segoe UI" w:cs="Segoe UI"/>
          <w:i/>
          <w:color w:val="0D0D0D"/>
          <w:sz w:val="28"/>
          <w:shd w:val="clear" w:color="auto" w:fill="FFFFFF"/>
        </w:rPr>
      </w:pPr>
    </w:p>
    <w:p w14:paraId="619FFB78" w14:textId="77777777"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El código de la aplicación debe seguir prácticas de desarrollo limpias y estar bien documentado para facilitar su mantenimiento y futuras actualizaciones.</w:t>
      </w:r>
    </w:p>
    <w:p w14:paraId="1364E8FA" w14:textId="77777777" w:rsidR="00E044D6" w:rsidRPr="00E044D6" w:rsidRDefault="00E044D6" w:rsidP="00E044D6">
      <w:pPr>
        <w:pStyle w:val="Prrafodelista"/>
        <w:rPr>
          <w:rFonts w:ascii="Segoe UI" w:hAnsi="Segoe UI" w:cs="Segoe UI"/>
          <w:i/>
          <w:color w:val="0D0D0D"/>
          <w:kern w:val="0"/>
          <w:sz w:val="28"/>
          <w:shd w:val="clear" w:color="auto" w:fill="FFFFFF"/>
          <w14:ligatures w14:val="none"/>
        </w:rPr>
      </w:pPr>
    </w:p>
    <w:p w14:paraId="26F9804C" w14:textId="517F228E" w:rsidR="00E044D6" w:rsidRDefault="00E044D6" w:rsidP="00E044D6">
      <w:pPr>
        <w:pStyle w:val="Prrafodelista"/>
        <w:rPr>
          <w:rFonts w:ascii="Segoe UI" w:hAnsi="Segoe UI" w:cs="Segoe UI"/>
          <w:i/>
          <w:color w:val="0D0D0D"/>
          <w:kern w:val="0"/>
          <w:sz w:val="28"/>
          <w:shd w:val="clear" w:color="auto" w:fill="FFFFFF"/>
          <w14:ligatures w14:val="none"/>
        </w:rPr>
      </w:pPr>
      <w:r w:rsidRPr="00E044D6">
        <w:rPr>
          <w:rFonts w:ascii="Segoe UI" w:hAnsi="Segoe UI" w:cs="Segoe UI"/>
          <w:i/>
          <w:color w:val="0D0D0D"/>
          <w:kern w:val="0"/>
          <w:sz w:val="28"/>
          <w:shd w:val="clear" w:color="auto" w:fill="FFFFFF"/>
          <w14:ligatures w14:val="none"/>
        </w:rPr>
        <w:t>Se debe implementar un sistema de monitoreo y registro para facilitar la detección y resolución de problemas de manera proactiva.</w:t>
      </w:r>
    </w:p>
    <w:p w14:paraId="618929CD" w14:textId="5325579D" w:rsidR="00E044D6" w:rsidRDefault="00417B0F" w:rsidP="00E84CD6">
      <w:pPr>
        <w:pStyle w:val="Ttulo2"/>
        <w:rPr>
          <w:shd w:val="clear" w:color="auto" w:fill="FFFFFF"/>
        </w:rPr>
      </w:pPr>
      <w:r>
        <w:rPr>
          <w:shd w:val="clear" w:color="auto" w:fill="FFFFFF"/>
        </w:rPr>
        <w:t>Supuestos y Restricciones</w:t>
      </w:r>
    </w:p>
    <w:p w14:paraId="214E253F" w14:textId="77777777" w:rsidR="00417B0F" w:rsidRDefault="00417B0F" w:rsidP="00417B0F"/>
    <w:p w14:paraId="792099AA" w14:textId="225A9F52" w:rsidR="00417B0F" w:rsidRPr="00BD578B" w:rsidRDefault="00417B0F"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Supuestos:</w:t>
      </w:r>
    </w:p>
    <w:p w14:paraId="3EFAF5BB" w14:textId="77777777" w:rsidR="00C17975" w:rsidRDefault="00C17975" w:rsidP="00C17975">
      <w:pPr>
        <w:pStyle w:val="Prrafodelista"/>
      </w:pPr>
    </w:p>
    <w:p w14:paraId="11B97B61" w14:textId="77777777" w:rsidR="007A5583"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Acceso a datos de proveedores externos:</w:t>
      </w:r>
      <w:r w:rsidR="00C17975" w:rsidRPr="00BD578B">
        <w:rPr>
          <w:rFonts w:ascii="Segoe UI" w:hAnsi="Segoe UI" w:cs="Segoe UI"/>
          <w:i/>
          <w:color w:val="0D0D0D"/>
          <w:kern w:val="0"/>
          <w:sz w:val="28"/>
          <w:shd w:val="clear" w:color="auto" w:fill="FFFFFF"/>
          <w14:ligatures w14:val="none"/>
        </w:rPr>
        <w:t xml:space="preserve"> </w:t>
      </w:r>
    </w:p>
    <w:p w14:paraId="46D8C1BE" w14:textId="3C89E8EC" w:rsidR="00B5351C" w:rsidRPr="00BD578B" w:rsidRDefault="0074116E"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Se supone que la aplicación tendrá acceso a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para obtener información actualizada sobre productos, precios y disponibilidad de inventario.</w:t>
      </w:r>
    </w:p>
    <w:p w14:paraId="1C7B2E20" w14:textId="77777777" w:rsidR="00C17975" w:rsidRPr="00BD578B" w:rsidRDefault="00C17975" w:rsidP="00BD578B">
      <w:pPr>
        <w:pStyle w:val="Prrafodelista"/>
        <w:rPr>
          <w:rFonts w:ascii="Segoe UI" w:hAnsi="Segoe UI" w:cs="Segoe UI"/>
          <w:i/>
          <w:color w:val="0D0D0D"/>
          <w:kern w:val="0"/>
          <w:sz w:val="28"/>
          <w:shd w:val="clear" w:color="auto" w:fill="FFFFFF"/>
          <w14:ligatures w14:val="none"/>
        </w:rPr>
      </w:pPr>
    </w:p>
    <w:p w14:paraId="584B46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Conexión a Internet:</w:t>
      </w:r>
    </w:p>
    <w:p w14:paraId="290FB6D3" w14:textId="5AD87193" w:rsidR="00C17975"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tendrán acceso a una conexión a Internet estable para utilizar todas las funcionalidades de la aplicación.</w:t>
      </w:r>
    </w:p>
    <w:p w14:paraId="21EF146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6D6D1365"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Disponibilidad de recursos de desarrollo:</w:t>
      </w:r>
    </w:p>
    <w:p w14:paraId="4BCA7E0C" w14:textId="0C8E0434" w:rsidR="007A5583" w:rsidRPr="00BD578B" w:rsidRDefault="007A5583"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el equipo de desarrollo tendrá acceso a los recursos necesarios, incluyendo hardware, software y herramientas de desarrollo, para llevar a cabo el proyecto de manera eficiente.</w:t>
      </w:r>
    </w:p>
    <w:p w14:paraId="2C9ED2DB" w14:textId="77777777" w:rsidR="007A5583" w:rsidRPr="00BD578B" w:rsidRDefault="007A5583" w:rsidP="00BD578B">
      <w:pPr>
        <w:pStyle w:val="Prrafodelista"/>
        <w:rPr>
          <w:rFonts w:ascii="Segoe UI" w:hAnsi="Segoe UI" w:cs="Segoe UI"/>
          <w:i/>
          <w:color w:val="0D0D0D"/>
          <w:kern w:val="0"/>
          <w:sz w:val="28"/>
          <w:shd w:val="clear" w:color="auto" w:fill="FFFFFF"/>
          <w14:ligatures w14:val="none"/>
        </w:rPr>
      </w:pPr>
    </w:p>
    <w:p w14:paraId="2303F0F1"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Participación de los usuarios:</w:t>
      </w:r>
    </w:p>
    <w:p w14:paraId="38F1E5D1" w14:textId="5096953C" w:rsid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Se supone que los usuarios participarán activamente en la aplicación, proporcionando retroalimentación y utilizando las funcionalidades ofrecidas de manera regular.</w:t>
      </w:r>
    </w:p>
    <w:p w14:paraId="3BE80992" w14:textId="77777777" w:rsidR="00BD578B" w:rsidRDefault="00BD578B">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2EAF4F6C" w14:textId="25ED0514" w:rsidR="00B5351C" w:rsidRPr="00BD578B" w:rsidRDefault="00B5351C" w:rsidP="00B5351C">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lastRenderedPageBreak/>
        <w:t>Restricciones:</w:t>
      </w:r>
    </w:p>
    <w:p w14:paraId="6D2B1091" w14:textId="77777777" w:rsidR="008220EA" w:rsidRDefault="008220EA" w:rsidP="008220EA">
      <w:pPr>
        <w:pStyle w:val="Prrafodelista"/>
      </w:pPr>
    </w:p>
    <w:p w14:paraId="5719B2DC"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Compatibilidad con navegadores y dispositivos:</w:t>
      </w:r>
    </w:p>
    <w:p w14:paraId="0C2AD7FA" w14:textId="0FEF75FF" w:rsidR="008220EA" w:rsidRPr="00BD578B" w:rsidRDefault="008220EA"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restringida a ser compatible con una lista específica de navegadores web y dispositivos móviles para garantizar una experiencia de usuario consistente.</w:t>
      </w:r>
    </w:p>
    <w:p w14:paraId="218AD667" w14:textId="77777777" w:rsidR="008220EA" w:rsidRPr="00BD578B" w:rsidRDefault="008220EA" w:rsidP="00BD578B">
      <w:pPr>
        <w:pStyle w:val="Prrafodelista"/>
        <w:rPr>
          <w:rFonts w:ascii="Segoe UI" w:hAnsi="Segoe UI" w:cs="Segoe UI"/>
          <w:i/>
          <w:color w:val="0D0D0D"/>
          <w:kern w:val="0"/>
          <w:sz w:val="28"/>
          <w:shd w:val="clear" w:color="auto" w:fill="FFFFFF"/>
          <w14:ligatures w14:val="none"/>
        </w:rPr>
      </w:pPr>
    </w:p>
    <w:p w14:paraId="5A141C95"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Cumplimiento normativo:</w:t>
      </w:r>
    </w:p>
    <w:p w14:paraId="2123067D" w14:textId="50995FD0" w:rsidR="008220EA"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aplicación estará sujeta a ciertas regulaciones y normativas, como las leyes de protección de datos y privacidad, que deben cumplirse en todo momento.</w:t>
      </w:r>
    </w:p>
    <w:p w14:paraId="67248C10"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72BB08A1"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Limitaciones de presupuesto y tiempo:</w:t>
      </w:r>
    </w:p>
    <w:p w14:paraId="07772380" w14:textId="4E22DA70"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desarrollo de la aplicación estará restringido por un presupuesto y un cronograma definidos, lo que podría afectar la disponibilidad de recursos y el alcance del proyecto</w:t>
      </w:r>
      <w:r w:rsidR="00BD578B">
        <w:rPr>
          <w:rFonts w:ascii="Segoe UI" w:hAnsi="Segoe UI" w:cs="Segoe UI"/>
          <w:i/>
          <w:color w:val="0D0D0D"/>
          <w:kern w:val="0"/>
          <w:sz w:val="28"/>
          <w:shd w:val="clear" w:color="auto" w:fill="FFFFFF"/>
          <w14:ligatures w14:val="none"/>
        </w:rPr>
        <w:t>.</w:t>
      </w:r>
    </w:p>
    <w:p w14:paraId="66FC61AE" w14:textId="77777777" w:rsidR="00830931" w:rsidRPr="00BD578B" w:rsidRDefault="00830931" w:rsidP="00BD578B">
      <w:pPr>
        <w:pStyle w:val="Prrafodelista"/>
        <w:rPr>
          <w:rFonts w:ascii="Segoe UI" w:hAnsi="Segoe UI" w:cs="Segoe UI"/>
          <w:i/>
          <w:color w:val="0D0D0D"/>
          <w:kern w:val="0"/>
          <w:sz w:val="28"/>
          <w:shd w:val="clear" w:color="auto" w:fill="FFFFFF"/>
          <w14:ligatures w14:val="none"/>
        </w:rPr>
      </w:pPr>
    </w:p>
    <w:p w14:paraId="2FD45D9C" w14:textId="1045F609"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Disponibilidad de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externas:</w:t>
      </w:r>
    </w:p>
    <w:p w14:paraId="1FB0FEF1" w14:textId="0117FCB2" w:rsidR="00830931" w:rsidRPr="00BD578B" w:rsidRDefault="00830931" w:rsidP="00BD578B">
      <w:pPr>
        <w:pStyle w:val="Prrafodelista"/>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funcionalidad de la aplicación estará limitada por la disponibilidad y estabilidad de las </w:t>
      </w:r>
      <w:proofErr w:type="spellStart"/>
      <w:r w:rsidRPr="00BD578B">
        <w:rPr>
          <w:rFonts w:ascii="Segoe UI" w:hAnsi="Segoe UI" w:cs="Segoe UI"/>
          <w:i/>
          <w:color w:val="0D0D0D"/>
          <w:kern w:val="0"/>
          <w:sz w:val="28"/>
          <w:shd w:val="clear" w:color="auto" w:fill="FFFFFF"/>
          <w14:ligatures w14:val="none"/>
        </w:rPr>
        <w:t>APIs</w:t>
      </w:r>
      <w:proofErr w:type="spellEnd"/>
      <w:r w:rsidRPr="00BD578B">
        <w:rPr>
          <w:rFonts w:ascii="Segoe UI" w:hAnsi="Segoe UI" w:cs="Segoe UI"/>
          <w:i/>
          <w:color w:val="0D0D0D"/>
          <w:kern w:val="0"/>
          <w:sz w:val="28"/>
          <w:shd w:val="clear" w:color="auto" w:fill="FFFFFF"/>
          <w14:ligatures w14:val="none"/>
        </w:rPr>
        <w:t xml:space="preserve"> de proveedores externos de moda y otros servicios de terceros.</w:t>
      </w:r>
    </w:p>
    <w:p w14:paraId="5A28A328" w14:textId="77777777" w:rsidR="00E520DC" w:rsidRDefault="00E520DC" w:rsidP="00E520DC">
      <w:pPr>
        <w:pStyle w:val="Prrafodelista"/>
      </w:pPr>
    </w:p>
    <w:p w14:paraId="72524B88" w14:textId="6F1C02D6" w:rsidR="00E520DC" w:rsidRDefault="00E520DC" w:rsidP="00E520DC">
      <w:pPr>
        <w:pStyle w:val="Ttulo1"/>
      </w:pPr>
      <w:r>
        <w:t>Contexto Del Sistema</w:t>
      </w:r>
    </w:p>
    <w:p w14:paraId="5C94586B" w14:textId="77777777" w:rsidR="00FE52A1" w:rsidRDefault="00FE52A1" w:rsidP="00FE52A1"/>
    <w:p w14:paraId="0E06D17A"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La idea de plantear una aplicación para crear outfits personalizados viene desde la perspectiva de abordar varios problemas y necesidades que la sociedad tiene referente al mundo del uso de la moda y la vestimenta. Conceptualmente se le conoce como moda al “gusto colectivo y cambiante en lo relativo a prendas de vestir y complementos” o al “uso, modo o costumbre que está en tendencia durante algún tiempo, o en determinado país”.</w:t>
      </w:r>
    </w:p>
    <w:p w14:paraId="7089F2F2"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696F072E"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5AA0CE29" w14:textId="77777777" w:rsidR="00BD578B" w:rsidRDefault="00BD578B" w:rsidP="00BD578B">
      <w:pPr>
        <w:pStyle w:val="Prrafodelista"/>
        <w:rPr>
          <w:rFonts w:ascii="Segoe UI" w:hAnsi="Segoe UI" w:cs="Segoe UI"/>
          <w:i/>
          <w:color w:val="0D0D0D"/>
          <w:kern w:val="0"/>
          <w:sz w:val="28"/>
          <w:shd w:val="clear" w:color="auto" w:fill="FFFFFF"/>
          <w14:ligatures w14:val="none"/>
        </w:rPr>
      </w:pPr>
    </w:p>
    <w:p w14:paraId="369EDC0F" w14:textId="0CC4FDC3"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lastRenderedPageBreak/>
        <w:t>La moda ha estado presente a lo largo del tiempo, no es algo que ha surgido recientemente, sino que viene desde la historia de la humanidad, tanto así que esta ha generado cierto impacto en la sociedad algunos de ellos son:</w:t>
      </w:r>
    </w:p>
    <w:p w14:paraId="6A763A1B" w14:textId="77777777" w:rsidR="00BD578B" w:rsidRPr="00BD578B" w:rsidRDefault="00BD578B" w:rsidP="00BD578B">
      <w:pPr>
        <w:pStyle w:val="Prrafodelista"/>
        <w:rPr>
          <w:rFonts w:ascii="Segoe UI" w:hAnsi="Segoe UI" w:cs="Segoe UI"/>
          <w:i/>
          <w:color w:val="0D0D0D"/>
          <w:kern w:val="0"/>
          <w:sz w:val="28"/>
          <w:shd w:val="clear" w:color="auto" w:fill="FFFFFF"/>
          <w14:ligatures w14:val="none"/>
        </w:rPr>
      </w:pPr>
    </w:p>
    <w:p w14:paraId="076D01C5"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La manera de vestir es considerada como la más grande expresión de libertad.</w:t>
      </w:r>
    </w:p>
    <w:p w14:paraId="7BE99FA1"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El mero hecho de “vestir”, de cubrir nuestro cuerpo con prendas responde a un requerimiento social.</w:t>
      </w:r>
    </w:p>
    <w:p w14:paraId="4C9DE51D"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Manifestación visual y tangible de la cultura, lo cual nos permite expresar quiénes somos, de dónde venimos y qué valoramos.</w:t>
      </w:r>
    </w:p>
    <w:p w14:paraId="606B6CAA" w14:textId="77777777" w:rsidR="00BD578B" w:rsidRPr="00BD578B" w:rsidRDefault="00BD578B" w:rsidP="00BD578B">
      <w:pPr>
        <w:pStyle w:val="Prrafodelista"/>
        <w:numPr>
          <w:ilvl w:val="0"/>
          <w:numId w:val="4"/>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 xml:space="preserve">La moda como la cultura tienen mucho que ver con el consumo, ese impulso irresistible de comprar y una vez realizada la compra producir cierto alivio de tensión. Todo lo anterior impulsando a una compra innecesaria y poco consciente. </w:t>
      </w:r>
    </w:p>
    <w:p w14:paraId="14349B83" w14:textId="77777777" w:rsidR="00BD578B" w:rsidRPr="00BD578B" w:rsidRDefault="00BD578B" w:rsidP="00BD578B">
      <w:pPr>
        <w:rPr>
          <w:rFonts w:ascii="Segoe UI" w:hAnsi="Segoe UI" w:cs="Segoe UI"/>
          <w:i/>
          <w:color w:val="0D0D0D"/>
          <w:sz w:val="28"/>
          <w:shd w:val="clear" w:color="auto" w:fill="FFFFFF"/>
        </w:rPr>
      </w:pPr>
      <w:r w:rsidRPr="00BD578B">
        <w:rPr>
          <w:rFonts w:ascii="Segoe UI" w:hAnsi="Segoe UI" w:cs="Segoe UI"/>
          <w:i/>
          <w:color w:val="0D0D0D"/>
          <w:sz w:val="28"/>
          <w:shd w:val="clear" w:color="auto" w:fill="FFFFFF"/>
        </w:rPr>
        <w:t xml:space="preserve">Teniendo en cuenta lo explicado anteriormente podemos entender un poco que el tema de la moda es algo que abarcar mundialmente y a cada una de las personas, aunque no le encontremos un significado como tal hacemos uso diario de ella, por ello la idea de la aplicación, la cual con esta se busca encontrar soluciones a problemas comunes que motivan al desarrollo de esta aplicación. Algunos </w:t>
      </w:r>
      <w:r w:rsidRPr="004724C5">
        <w:rPr>
          <w:rFonts w:ascii="Segoe UI" w:hAnsi="Segoe UI" w:cs="Segoe UI"/>
          <w:b/>
          <w:bCs/>
          <w:i/>
          <w:color w:val="0D0D0D"/>
          <w:sz w:val="28"/>
          <w:shd w:val="clear" w:color="auto" w:fill="FFFFFF"/>
        </w:rPr>
        <w:t>problemas comunes</w:t>
      </w:r>
      <w:r w:rsidRPr="00BD578B">
        <w:rPr>
          <w:rFonts w:ascii="Segoe UI" w:hAnsi="Segoe UI" w:cs="Segoe UI"/>
          <w:i/>
          <w:color w:val="0D0D0D"/>
          <w:sz w:val="28"/>
          <w:shd w:val="clear" w:color="auto" w:fill="FFFFFF"/>
        </w:rPr>
        <w:t xml:space="preserve"> son: </w:t>
      </w:r>
    </w:p>
    <w:p w14:paraId="0CC8F4EE" w14:textId="77777777" w:rsidR="00BD578B" w:rsidRDefault="00BD578B" w:rsidP="00BD578B"/>
    <w:p w14:paraId="413EBDB1"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Falta de inspiración al momento de elegir una vestimenta, el uso de la aplicación podría ofrecer sugerencias y combinaciones basadas quizá en últimas tendencias y estilos personales, según información proporcionada por el usuario.</w:t>
      </w:r>
    </w:p>
    <w:p w14:paraId="1F00059F"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Compras compulsivas, la aplicación ayudaría a planificar conjuntos y a su vez evitar ese tipo de compras innecesarias, fomentando compras más conscientes e integrándola con tu guardarropa existente.</w:t>
      </w:r>
    </w:p>
    <w:p w14:paraId="5EE461D4" w14:textId="77777777" w:rsidR="00BD578B" w:rsidRP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Tiempo y esfuerzo para combinar prendas, quizá muchos experimenten esta problemática, pero con la ayuda de la aplicación se podría simplificar este proceso, ahorrando tiempo y esfuerzo a los usuarios, quizá implementando una herramienta de IA para satisfacer esas necesidades.</w:t>
      </w:r>
    </w:p>
    <w:p w14:paraId="7A89DD46" w14:textId="77777777" w:rsidR="00BD578B" w:rsidRDefault="00BD578B" w:rsidP="00BD578B">
      <w:pPr>
        <w:pStyle w:val="Prrafodelista"/>
        <w:numPr>
          <w:ilvl w:val="0"/>
          <w:numId w:val="6"/>
        </w:numPr>
        <w:rPr>
          <w:rFonts w:ascii="Segoe UI" w:hAnsi="Segoe UI" w:cs="Segoe UI"/>
          <w:i/>
          <w:color w:val="0D0D0D"/>
          <w:kern w:val="0"/>
          <w:sz w:val="28"/>
          <w:shd w:val="clear" w:color="auto" w:fill="FFFFFF"/>
          <w14:ligatures w14:val="none"/>
        </w:rPr>
      </w:pPr>
      <w:r w:rsidRPr="00BD578B">
        <w:rPr>
          <w:rFonts w:ascii="Segoe UI" w:hAnsi="Segoe UI" w:cs="Segoe UI"/>
          <w:i/>
          <w:color w:val="0D0D0D"/>
          <w:kern w:val="0"/>
          <w:sz w:val="28"/>
          <w:shd w:val="clear" w:color="auto" w:fill="FFFFFF"/>
          <w14:ligatures w14:val="none"/>
        </w:rPr>
        <w:t>Problemas de almacenamiento y organización, la mayoría de las personas tienden a tener mucho cúmulo de ropa en su armario, tan así que se les hace difícil poder organizar y a su vez recordar esas opciones disponibles para crear su outfit. Con la aplicación se permitiría digitalizar el armario y así organizar de forma más simple los outfits.</w:t>
      </w:r>
    </w:p>
    <w:p w14:paraId="656C748D" w14:textId="77777777" w:rsidR="004724C5" w:rsidRDefault="004724C5" w:rsidP="004724C5">
      <w:pPr>
        <w:pStyle w:val="Prrafodelista"/>
        <w:ind w:left="763"/>
        <w:rPr>
          <w:rFonts w:ascii="Segoe UI" w:hAnsi="Segoe UI" w:cs="Segoe UI"/>
          <w:i/>
          <w:color w:val="0D0D0D"/>
          <w:kern w:val="0"/>
          <w:sz w:val="28"/>
          <w:shd w:val="clear" w:color="auto" w:fill="FFFFFF"/>
          <w14:ligatures w14:val="none"/>
        </w:rPr>
      </w:pPr>
    </w:p>
    <w:p w14:paraId="43ECDE08" w14:textId="77777777" w:rsidR="004724C5" w:rsidRPr="00BD578B" w:rsidRDefault="004724C5" w:rsidP="004724C5">
      <w:pPr>
        <w:pStyle w:val="Prrafodelista"/>
        <w:ind w:left="763"/>
        <w:rPr>
          <w:rFonts w:ascii="Segoe UI" w:hAnsi="Segoe UI" w:cs="Segoe UI"/>
          <w:i/>
          <w:color w:val="0D0D0D"/>
          <w:kern w:val="0"/>
          <w:sz w:val="28"/>
          <w:shd w:val="clear" w:color="auto" w:fill="FFFFFF"/>
          <w14:ligatures w14:val="none"/>
        </w:rPr>
      </w:pPr>
    </w:p>
    <w:p w14:paraId="25A9738C" w14:textId="1A9863FA" w:rsidR="009E00A4" w:rsidRPr="000F422A" w:rsidRDefault="00BD578B" w:rsidP="00793E16">
      <w:pPr>
        <w:pStyle w:val="Prrafodelista"/>
        <w:numPr>
          <w:ilvl w:val="0"/>
          <w:numId w:val="6"/>
        </w:numPr>
        <w:rPr>
          <w:rFonts w:ascii="Segoe UI" w:hAnsi="Segoe UI" w:cs="Segoe UI"/>
          <w:i/>
          <w:color w:val="0D0D0D"/>
          <w:kern w:val="0"/>
          <w:sz w:val="28"/>
          <w:shd w:val="clear" w:color="auto" w:fill="FFFFFF"/>
          <w14:ligatures w14:val="none"/>
        </w:rPr>
      </w:pPr>
      <w:r w:rsidRPr="000F422A">
        <w:rPr>
          <w:rFonts w:ascii="Segoe UI" w:hAnsi="Segoe UI" w:cs="Segoe UI"/>
          <w:i/>
          <w:color w:val="0D0D0D"/>
          <w:kern w:val="0"/>
          <w:sz w:val="28"/>
          <w:shd w:val="clear" w:color="auto" w:fill="FFFFFF"/>
          <w14:ligatures w14:val="none"/>
        </w:rPr>
        <w:lastRenderedPageBreak/>
        <w:t>Diversidad de ocasiones, la aplicación podría ofrecer opciones o notificaciones de sugerencia específicas para cada situación, dando así posibles atuendos adecuados para esas situaciones teniendo presente la estación del año y el clima (trabajo, eventos sociales, etc.).</w:t>
      </w:r>
    </w:p>
    <w:p w14:paraId="040E7FC3" w14:textId="77777777" w:rsidR="00D350DB" w:rsidRDefault="00D350DB" w:rsidP="00D350DB">
      <w:pPr>
        <w:pStyle w:val="Prrafodelista"/>
        <w:ind w:left="763"/>
        <w:rPr>
          <w:rFonts w:ascii="Segoe UI" w:hAnsi="Segoe UI" w:cs="Segoe UI"/>
          <w:color w:val="0D0D0D"/>
          <w:kern w:val="0"/>
          <w:sz w:val="28"/>
          <w:shd w:val="clear" w:color="auto" w:fill="FFFFFF"/>
          <w14:ligatures w14:val="none"/>
        </w:rPr>
      </w:pPr>
    </w:p>
    <w:p w14:paraId="57609E02" w14:textId="35523326" w:rsidR="00D350DB" w:rsidRPr="000F422A" w:rsidRDefault="00DD13A0" w:rsidP="000F422A">
      <w:pPr>
        <w:rPr>
          <w:rFonts w:ascii="Segoe UI" w:hAnsi="Segoe UI" w:cs="Segoe UI"/>
          <w:i/>
          <w:color w:val="0D0D0D"/>
          <w:sz w:val="28"/>
          <w:shd w:val="clear" w:color="auto" w:fill="FFFFFF"/>
        </w:rPr>
      </w:pPr>
      <w:r w:rsidRPr="000F422A">
        <w:rPr>
          <w:rFonts w:ascii="Segoe UI" w:hAnsi="Segoe UI" w:cs="Segoe UI"/>
          <w:i/>
          <w:color w:val="0D0D0D"/>
          <w:sz w:val="28"/>
          <w:shd w:val="clear" w:color="auto" w:fill="FFFFFF"/>
        </w:rPr>
        <w:t xml:space="preserve">Se sabe que el contexto del sistema abarca varios aspectos relacionados con la moda, el estilo personal y las necesidades de los usuarios. A continuación, se detallan </w:t>
      </w:r>
      <w:r w:rsidR="003C44C7" w:rsidRPr="000F422A">
        <w:rPr>
          <w:rFonts w:ascii="Segoe UI" w:hAnsi="Segoe UI" w:cs="Segoe UI"/>
          <w:i/>
          <w:color w:val="0D0D0D"/>
          <w:sz w:val="28"/>
          <w:shd w:val="clear" w:color="auto" w:fill="FFFFFF"/>
        </w:rPr>
        <w:t>algunos elementos del contexto y la problemática a resolver:</w:t>
      </w:r>
    </w:p>
    <w:p w14:paraId="47F500CF" w14:textId="77777777" w:rsidR="003C44C7" w:rsidRDefault="003C44C7" w:rsidP="00D350DB">
      <w:pPr>
        <w:pStyle w:val="Prrafodelista"/>
        <w:ind w:left="763"/>
        <w:rPr>
          <w:rFonts w:ascii="Segoe UI" w:hAnsi="Segoe UI" w:cs="Segoe UI"/>
          <w:color w:val="0D0D0D"/>
          <w:kern w:val="0"/>
          <w:sz w:val="28"/>
          <w:shd w:val="clear" w:color="auto" w:fill="FFFFFF"/>
          <w14:ligatures w14:val="none"/>
        </w:rPr>
      </w:pPr>
    </w:p>
    <w:p w14:paraId="5CB1DD19" w14:textId="1D5658ED" w:rsidR="003C44C7" w:rsidRDefault="003C44C7" w:rsidP="003C44C7">
      <w:pPr>
        <w:pStyle w:val="Prrafodelista"/>
        <w:numPr>
          <w:ilvl w:val="0"/>
          <w:numId w:val="6"/>
        </w:numPr>
      </w:pPr>
      <w:r w:rsidRPr="000F422A">
        <w:rPr>
          <w:rFonts w:ascii="Segoe UI" w:hAnsi="Segoe UI" w:cs="Segoe UI"/>
          <w:i/>
          <w:color w:val="0D0D0D"/>
          <w:kern w:val="0"/>
          <w:sz w:val="28"/>
          <w:shd w:val="clear" w:color="auto" w:fill="FFFFFF"/>
          <w14:ligatures w14:val="none"/>
        </w:rPr>
        <w:t>Contexto del Sistema</w:t>
      </w:r>
      <w:r>
        <w:t xml:space="preserve">: </w:t>
      </w:r>
    </w:p>
    <w:p w14:paraId="3D185AFF" w14:textId="77777777" w:rsidR="00CB3719" w:rsidRDefault="00CB3719" w:rsidP="00CB3719">
      <w:pPr>
        <w:pStyle w:val="Prrafodelista"/>
        <w:ind w:left="763"/>
      </w:pPr>
    </w:p>
    <w:p w14:paraId="13BF0A23" w14:textId="039AA97E" w:rsidR="003C44C7" w:rsidRPr="000F422A" w:rsidRDefault="00CB3719"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Tendencias de Moda:</w:t>
      </w:r>
      <w:r w:rsidRPr="000F422A">
        <w:rPr>
          <w:rFonts w:ascii="Segoe UI" w:hAnsi="Segoe UI" w:cs="Segoe UI"/>
          <w:i/>
          <w:color w:val="0D0D0D"/>
          <w:kern w:val="0"/>
          <w:sz w:val="28"/>
          <w:shd w:val="clear" w:color="auto" w:fill="FFFFFF"/>
          <w14:ligatures w14:val="none"/>
        </w:rPr>
        <w:t xml:space="preserve"> La moda es un fenómeno cultural en constante cambio, influenciado por factores como eventos sociales, celebridades y cambios en la sociedad. La aplicación debe estar al tanto de las tendencias actuales para ofrecer recomendaciones relevantes a los usuarios.</w:t>
      </w:r>
    </w:p>
    <w:p w14:paraId="277A6C91" w14:textId="77777777" w:rsidR="00CB3719" w:rsidRDefault="00CB3719" w:rsidP="00CB3719">
      <w:pPr>
        <w:pStyle w:val="Prrafodelista"/>
        <w:ind w:left="763"/>
      </w:pPr>
    </w:p>
    <w:p w14:paraId="0A0DD176" w14:textId="36C6F560" w:rsidR="00CB3719"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Diversidad de Estilos:</w:t>
      </w:r>
      <w:r w:rsidRPr="000F422A">
        <w:rPr>
          <w:rFonts w:ascii="Segoe UI" w:hAnsi="Segoe UI" w:cs="Segoe UI"/>
          <w:i/>
          <w:color w:val="0D0D0D"/>
          <w:kern w:val="0"/>
          <w:sz w:val="28"/>
          <w:shd w:val="clear" w:color="auto" w:fill="FFFFFF"/>
          <w14:ligatures w14:val="none"/>
        </w:rPr>
        <w:t xml:space="preserve"> Los usuarios tienen una amplia variedad de estilos personales y preferencias de moda. La aplicación debe ser capaz de adaptarse a estos diferentes estilos y ofrecer recomendaciones personalizadas para cada usuario.</w:t>
      </w:r>
    </w:p>
    <w:p w14:paraId="2C6BC56B" w14:textId="77777777"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p>
    <w:p w14:paraId="253918BB" w14:textId="4DD0A968" w:rsidR="002F25CF" w:rsidRP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Productos:</w:t>
      </w:r>
      <w:r w:rsidRPr="000F422A">
        <w:rPr>
          <w:rFonts w:ascii="Segoe UI" w:hAnsi="Segoe UI" w:cs="Segoe UI"/>
          <w:i/>
          <w:color w:val="0D0D0D"/>
          <w:kern w:val="0"/>
          <w:sz w:val="28"/>
          <w:shd w:val="clear" w:color="auto" w:fill="FFFFFF"/>
          <w14:ligatures w14:val="none"/>
        </w:rPr>
        <w:t xml:space="preserve"> La aplicación depende del acceso a una amplia variedad de productos de moda, incluyendo prendas de vestir y accesorios de diferentes marcas y estilos. Se requiere integración con proveedores externos para garantizar un catálogo actualizado y diverso.</w:t>
      </w:r>
    </w:p>
    <w:p w14:paraId="68871533" w14:textId="77777777" w:rsidR="002F25CF" w:rsidRDefault="002F25CF" w:rsidP="00CB3719">
      <w:pPr>
        <w:pStyle w:val="Prrafodelista"/>
        <w:ind w:left="763"/>
      </w:pPr>
    </w:p>
    <w:p w14:paraId="78351840" w14:textId="29213B10" w:rsidR="000F422A" w:rsidRDefault="002F25CF" w:rsidP="00CB3719">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w:t>
      </w:r>
      <w:r w:rsidRPr="000F422A">
        <w:rPr>
          <w:rFonts w:ascii="Segoe UI" w:hAnsi="Segoe UI" w:cs="Segoe UI"/>
          <w:i/>
          <w:color w:val="0D0D0D"/>
          <w:kern w:val="0"/>
          <w:sz w:val="28"/>
          <w:shd w:val="clear" w:color="auto" w:fill="FFFFFF"/>
          <w14:ligatures w14:val="none"/>
        </w:rPr>
        <w:t xml:space="preserve"> La moda es a menudo un tema de interacción social, donde los usuarios comparten sus looks y opiniones con amigos y seguidores en redes sociales. La aplicación debe facilitar esta interacción social y permitir a los usuarios compartir sus outfits fácilmente.</w:t>
      </w:r>
    </w:p>
    <w:p w14:paraId="7AE3A2CF" w14:textId="77777777" w:rsidR="000F422A" w:rsidRDefault="000F422A">
      <w:pPr>
        <w:rPr>
          <w:rFonts w:ascii="Segoe UI" w:hAnsi="Segoe UI" w:cs="Segoe UI"/>
          <w:i/>
          <w:color w:val="0D0D0D"/>
          <w:sz w:val="28"/>
          <w:shd w:val="clear" w:color="auto" w:fill="FFFFFF"/>
        </w:rPr>
      </w:pPr>
      <w:r>
        <w:rPr>
          <w:rFonts w:ascii="Segoe UI" w:hAnsi="Segoe UI" w:cs="Segoe UI"/>
          <w:i/>
          <w:color w:val="0D0D0D"/>
          <w:sz w:val="28"/>
          <w:shd w:val="clear" w:color="auto" w:fill="FFFFFF"/>
        </w:rPr>
        <w:br w:type="page"/>
      </w:r>
    </w:p>
    <w:p w14:paraId="09BDC377" w14:textId="64880D07" w:rsidR="002F25CF" w:rsidRDefault="00B97131" w:rsidP="002F25CF">
      <w:pPr>
        <w:pStyle w:val="Prrafodelista"/>
        <w:numPr>
          <w:ilvl w:val="0"/>
          <w:numId w:val="6"/>
        </w:numPr>
      </w:pPr>
      <w:r w:rsidRPr="000F422A">
        <w:rPr>
          <w:rFonts w:ascii="Segoe UI" w:hAnsi="Segoe UI" w:cs="Segoe UI"/>
          <w:i/>
          <w:color w:val="0D0D0D"/>
          <w:kern w:val="0"/>
          <w:sz w:val="28"/>
          <w:shd w:val="clear" w:color="auto" w:fill="FFFFFF"/>
          <w14:ligatures w14:val="none"/>
        </w:rPr>
        <w:lastRenderedPageBreak/>
        <w:t>Problemática para resolver</w:t>
      </w:r>
      <w:r>
        <w:t>:</w:t>
      </w:r>
    </w:p>
    <w:p w14:paraId="15C800F8" w14:textId="77777777" w:rsidR="00B97131" w:rsidRDefault="00B97131" w:rsidP="00B97131">
      <w:pPr>
        <w:pStyle w:val="Prrafodelista"/>
        <w:ind w:left="763"/>
      </w:pPr>
    </w:p>
    <w:p w14:paraId="28E46FDF" w14:textId="6EC7AFBC" w:rsidR="00B97131"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Personalización de la Experiencia:</w:t>
      </w:r>
      <w:r w:rsidRPr="000F422A">
        <w:rPr>
          <w:rFonts w:ascii="Segoe UI" w:hAnsi="Segoe UI" w:cs="Segoe UI"/>
          <w:i/>
          <w:color w:val="0D0D0D"/>
          <w:kern w:val="0"/>
          <w:sz w:val="28"/>
          <w:shd w:val="clear" w:color="auto" w:fill="FFFFFF"/>
          <w14:ligatures w14:val="none"/>
        </w:rPr>
        <w:t xml:space="preserve"> Los usuarios buscan una experiencia de moda personalizada que se adapte a sus gustos y preferencias individuales. La aplicación debe ser capaz de ofrecer recomendaciones de outfits que reflejen el estilo personal de cada usuario.</w:t>
      </w:r>
    </w:p>
    <w:p w14:paraId="0DBAE1B3"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748B054B" w14:textId="2EE5B7BF"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Tendencias Actuales:</w:t>
      </w:r>
      <w:r w:rsidRPr="000F422A">
        <w:rPr>
          <w:rFonts w:ascii="Segoe UI" w:hAnsi="Segoe UI" w:cs="Segoe UI"/>
          <w:i/>
          <w:color w:val="0D0D0D"/>
          <w:kern w:val="0"/>
          <w:sz w:val="28"/>
          <w:shd w:val="clear" w:color="auto" w:fill="FFFFFF"/>
          <w14:ligatures w14:val="none"/>
        </w:rPr>
        <w:t xml:space="preserve"> Mantenerse al día con las tendencias de moda puede ser un desafío para muchos usuarios. La aplicación debe proporcionar acceso fácil a las últimas tendencias y sugerir outfits que estén en línea con las tendencias actuales.</w:t>
      </w:r>
    </w:p>
    <w:p w14:paraId="132FB6C8" w14:textId="77777777"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p>
    <w:p w14:paraId="64B47797" w14:textId="5C0E1970" w:rsidR="00E47944" w:rsidRPr="000F422A" w:rsidRDefault="00E47944"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Selección de Productos Adecuados:</w:t>
      </w:r>
      <w:r w:rsidRPr="000F422A">
        <w:rPr>
          <w:rFonts w:ascii="Segoe UI" w:hAnsi="Segoe UI" w:cs="Segoe UI"/>
          <w:i/>
          <w:color w:val="0D0D0D"/>
          <w:kern w:val="0"/>
          <w:sz w:val="28"/>
          <w:shd w:val="clear" w:color="auto" w:fill="FFFFFF"/>
          <w14:ligatures w14:val="none"/>
        </w:rPr>
        <w:t xml:space="preserve"> Encontrar prendas de vestir y accesorios que se ajusten al estilo personal y a las necesidades específicas de cada usuario puede ser abrumador. La aplicación debe facilitar la búsqueda y selección de productos adecuados, ofreciendo recomendaciones precisas y relevantes.</w:t>
      </w:r>
    </w:p>
    <w:p w14:paraId="43E6F035" w14:textId="77777777" w:rsidR="00E47944" w:rsidRDefault="00E47944" w:rsidP="000F422A"/>
    <w:p w14:paraId="42D59C74" w14:textId="6F4D3251"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Interacción Social y Retroalimentación:</w:t>
      </w:r>
      <w:r w:rsidRPr="000F422A">
        <w:rPr>
          <w:rFonts w:ascii="Segoe UI" w:hAnsi="Segoe UI" w:cs="Segoe UI"/>
          <w:i/>
          <w:color w:val="0D0D0D"/>
          <w:kern w:val="0"/>
          <w:sz w:val="28"/>
          <w:shd w:val="clear" w:color="auto" w:fill="FFFFFF"/>
          <w14:ligatures w14:val="none"/>
        </w:rPr>
        <w:t xml:space="preserve"> Los usuarios valoran la opinión de sus amigos y seguidores sobre sus estilos. La aplicación debe facilitar la interacción social y proporcionar herramientas para que los usuarios compartan sus outfits y reciban retroalimentación de manera rápida y fácil.</w:t>
      </w:r>
    </w:p>
    <w:p w14:paraId="42D4834F" w14:textId="77777777" w:rsidR="000F422A" w:rsidRDefault="000F422A" w:rsidP="00B97131">
      <w:pPr>
        <w:pStyle w:val="Prrafodelista"/>
        <w:ind w:left="763"/>
      </w:pPr>
    </w:p>
    <w:p w14:paraId="35EB4067" w14:textId="090F27A2" w:rsidR="000F422A" w:rsidRPr="000F422A" w:rsidRDefault="000F422A" w:rsidP="00B97131">
      <w:pPr>
        <w:pStyle w:val="Prrafodelista"/>
        <w:ind w:left="763"/>
        <w:rPr>
          <w:rFonts w:ascii="Segoe UI" w:hAnsi="Segoe UI" w:cs="Segoe UI"/>
          <w:i/>
          <w:color w:val="0D0D0D"/>
          <w:kern w:val="0"/>
          <w:sz w:val="28"/>
          <w:shd w:val="clear" w:color="auto" w:fill="FFFFFF"/>
          <w14:ligatures w14:val="none"/>
        </w:rPr>
      </w:pPr>
      <w:r w:rsidRPr="000F422A">
        <w:rPr>
          <w:rFonts w:ascii="Segoe UI" w:hAnsi="Segoe UI" w:cs="Segoe UI"/>
          <w:b/>
          <w:bCs/>
          <w:i/>
          <w:color w:val="0D0D0D"/>
          <w:kern w:val="0"/>
          <w:sz w:val="28"/>
          <w:shd w:val="clear" w:color="auto" w:fill="FFFFFF"/>
          <w14:ligatures w14:val="none"/>
        </w:rPr>
        <w:t>Acceso a una Amplia Variedad de Productos:</w:t>
      </w:r>
      <w:r w:rsidRPr="000F422A">
        <w:rPr>
          <w:rFonts w:ascii="Segoe UI" w:hAnsi="Segoe UI" w:cs="Segoe UI"/>
          <w:i/>
          <w:color w:val="0D0D0D"/>
          <w:kern w:val="0"/>
          <w:sz w:val="28"/>
          <w:shd w:val="clear" w:color="auto" w:fill="FFFFFF"/>
          <w14:ligatures w14:val="none"/>
        </w:rPr>
        <w:t xml:space="preserve"> La aplicación debe ofrecer acceso a una amplia variedad de productos de moda de diferentes marcas y estilos para satisfacer las necesidades y preferencias de todos los usuarios.</w:t>
      </w:r>
    </w:p>
    <w:p w14:paraId="258F5FFC" w14:textId="77777777" w:rsidR="00B97131" w:rsidRPr="000F422A" w:rsidRDefault="00B97131" w:rsidP="00B97131">
      <w:pPr>
        <w:pStyle w:val="Prrafodelista"/>
        <w:ind w:left="763"/>
        <w:rPr>
          <w:rFonts w:ascii="Segoe UI" w:hAnsi="Segoe UI" w:cs="Segoe UI"/>
          <w:i/>
          <w:color w:val="0D0D0D"/>
          <w:kern w:val="0"/>
          <w:sz w:val="28"/>
          <w:shd w:val="clear" w:color="auto" w:fill="FFFFFF"/>
          <w14:ligatures w14:val="none"/>
        </w:rPr>
      </w:pPr>
    </w:p>
    <w:p w14:paraId="38AD5C08" w14:textId="77777777" w:rsidR="00375E2C" w:rsidRDefault="00375E2C">
      <w:pPr>
        <w:rPr>
          <w:rFonts w:eastAsiaTheme="majorEastAsia" w:cstheme="majorBidi"/>
          <w:i/>
          <w:color w:val="00C1C7" w:themeColor="accent2"/>
          <w:sz w:val="42"/>
          <w:szCs w:val="26"/>
        </w:rPr>
      </w:pPr>
      <w:r>
        <w:br w:type="page"/>
      </w:r>
    </w:p>
    <w:p w14:paraId="505D0611" w14:textId="0F7FE629" w:rsidR="009E00A4" w:rsidRDefault="009E00A4" w:rsidP="009E00A4">
      <w:pPr>
        <w:pStyle w:val="Ttulo2"/>
      </w:pPr>
      <w:proofErr w:type="spellStart"/>
      <w:r>
        <w:lastRenderedPageBreak/>
        <w:t>Stack</w:t>
      </w:r>
      <w:proofErr w:type="spellEnd"/>
      <w:r>
        <w:t xml:space="preserve"> Tecnológico</w:t>
      </w:r>
    </w:p>
    <w:p w14:paraId="1E2C202B" w14:textId="77777777" w:rsidR="009E3C12" w:rsidRDefault="009E3C12" w:rsidP="009E3C12"/>
    <w:p w14:paraId="70E9F229" w14:textId="79350E20" w:rsidR="009E3C12" w:rsidRPr="00375E2C" w:rsidRDefault="009E3C12" w:rsidP="009E3C12">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Frontend</w:t>
      </w:r>
      <w:proofErr w:type="spellEnd"/>
      <w:r w:rsidRPr="00375E2C">
        <w:rPr>
          <w:rFonts w:ascii="Segoe UI" w:hAnsi="Segoe UI" w:cs="Segoe UI"/>
          <w:i/>
          <w:color w:val="0D0D0D"/>
          <w:kern w:val="0"/>
          <w:sz w:val="28"/>
          <w:shd w:val="clear" w:color="auto" w:fill="FFFFFF"/>
          <w14:ligatures w14:val="none"/>
        </w:rPr>
        <w:t>:</w:t>
      </w:r>
    </w:p>
    <w:p w14:paraId="5CEE71E5" w14:textId="77777777"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p>
    <w:p w14:paraId="4F77CB90" w14:textId="7255F1A6" w:rsidR="009E3C12" w:rsidRPr="003D65CD" w:rsidRDefault="009E3C12" w:rsidP="009E3C12">
      <w:pPr>
        <w:pStyle w:val="Prrafodelista"/>
        <w:ind w:left="763"/>
        <w:rPr>
          <w:rFonts w:ascii="Segoe UI" w:hAnsi="Segoe UI" w:cs="Segoe UI"/>
          <w:i/>
          <w:color w:val="0D0D0D"/>
          <w:kern w:val="0"/>
          <w:sz w:val="28"/>
          <w:shd w:val="clear" w:color="auto" w:fill="FFFFFF"/>
          <w:lang w:val="en-US"/>
          <w14:ligatures w14:val="none"/>
        </w:rPr>
      </w:pPr>
      <w:r w:rsidRPr="003D65CD">
        <w:rPr>
          <w:rFonts w:ascii="Segoe UI" w:hAnsi="Segoe UI" w:cs="Segoe UI"/>
          <w:i/>
          <w:color w:val="0D0D0D"/>
          <w:kern w:val="0"/>
          <w:sz w:val="28"/>
          <w:shd w:val="clear" w:color="auto" w:fill="FFFFFF"/>
          <w:lang w:val="en-US"/>
          <w14:ligatures w14:val="none"/>
        </w:rPr>
        <w:t xml:space="preserve">Framework JavaScript: </w:t>
      </w:r>
      <w:r w:rsidR="0051073F" w:rsidRPr="003D65CD">
        <w:rPr>
          <w:rFonts w:ascii="Segoe UI" w:hAnsi="Segoe UI" w:cs="Segoe UI"/>
          <w:i/>
          <w:color w:val="0D0D0D"/>
          <w:kern w:val="0"/>
          <w:sz w:val="28"/>
          <w:shd w:val="clear" w:color="auto" w:fill="FFFFFF"/>
          <w:lang w:val="en-US"/>
          <w14:ligatures w14:val="none"/>
        </w:rPr>
        <w:t xml:space="preserve">React.js </w:t>
      </w:r>
      <w:proofErr w:type="spellStart"/>
      <w:r w:rsidR="0051073F" w:rsidRPr="003D65CD">
        <w:rPr>
          <w:rFonts w:ascii="Segoe UI" w:hAnsi="Segoe UI" w:cs="Segoe UI"/>
          <w:i/>
          <w:color w:val="0D0D0D"/>
          <w:kern w:val="0"/>
          <w:sz w:val="28"/>
          <w:shd w:val="clear" w:color="auto" w:fill="FFFFFF"/>
          <w:lang w:val="en-US"/>
          <w14:ligatures w14:val="none"/>
        </w:rPr>
        <w:t>o</w:t>
      </w:r>
      <w:proofErr w:type="spellEnd"/>
      <w:r w:rsidR="0051073F" w:rsidRPr="003D65CD">
        <w:rPr>
          <w:rFonts w:ascii="Segoe UI" w:hAnsi="Segoe UI" w:cs="Segoe UI"/>
          <w:i/>
          <w:color w:val="0D0D0D"/>
          <w:kern w:val="0"/>
          <w:sz w:val="28"/>
          <w:shd w:val="clear" w:color="auto" w:fill="FFFFFF"/>
          <w:lang w:val="en-US"/>
          <w14:ligatures w14:val="none"/>
        </w:rPr>
        <w:t xml:space="preserve"> Angular.js</w:t>
      </w:r>
    </w:p>
    <w:p w14:paraId="18007CDB" w14:textId="011DEC86" w:rsidR="009E3C12" w:rsidRPr="00375E2C" w:rsidRDefault="009E3C12"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Lenguajes de Marcado y Estilos:</w:t>
      </w:r>
      <w:r w:rsidR="0051073F" w:rsidRPr="00375E2C">
        <w:rPr>
          <w:rFonts w:ascii="Segoe UI" w:hAnsi="Segoe UI" w:cs="Segoe UI"/>
          <w:i/>
          <w:color w:val="0D0D0D"/>
          <w:kern w:val="0"/>
          <w:sz w:val="28"/>
          <w:shd w:val="clear" w:color="auto" w:fill="FFFFFF"/>
          <w14:ligatures w14:val="none"/>
        </w:rPr>
        <w:t xml:space="preserve"> HTML5 y CSS3</w:t>
      </w:r>
    </w:p>
    <w:p w14:paraId="65B786A8" w14:textId="1229A1E4" w:rsidR="009E3C12" w:rsidRPr="00375E2C" w:rsidRDefault="00624B59" w:rsidP="009E3C12">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Bibliotecas de Diseño:</w:t>
      </w:r>
      <w:r w:rsidR="007E1A90" w:rsidRPr="00375E2C">
        <w:rPr>
          <w:rFonts w:ascii="Segoe UI" w:hAnsi="Segoe UI" w:cs="Segoe UI"/>
          <w:i/>
          <w:color w:val="0D0D0D"/>
          <w:kern w:val="0"/>
          <w:sz w:val="28"/>
          <w:shd w:val="clear" w:color="auto" w:fill="FFFFFF"/>
          <w14:ligatures w14:val="none"/>
        </w:rPr>
        <w:t xml:space="preserve"> Bootstrap</w:t>
      </w:r>
    </w:p>
    <w:p w14:paraId="183A1E72" w14:textId="1185E9F2"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Gestión De Estados:</w:t>
      </w:r>
      <w:r w:rsidR="00F36708" w:rsidRPr="00375E2C">
        <w:rPr>
          <w:rFonts w:ascii="Segoe UI" w:hAnsi="Segoe UI" w:cs="Segoe UI"/>
          <w:i/>
          <w:color w:val="0D0D0D"/>
          <w:kern w:val="0"/>
          <w:sz w:val="28"/>
          <w:shd w:val="clear" w:color="auto" w:fill="FFFFFF"/>
          <w14:ligatures w14:val="none"/>
        </w:rPr>
        <w:t xml:space="preserve"> </w:t>
      </w:r>
      <w:proofErr w:type="spellStart"/>
      <w:r w:rsidR="00F36708" w:rsidRPr="00375E2C">
        <w:rPr>
          <w:rFonts w:ascii="Segoe UI" w:hAnsi="Segoe UI" w:cs="Segoe UI"/>
          <w:i/>
          <w:color w:val="0D0D0D"/>
          <w:kern w:val="0"/>
          <w:sz w:val="28"/>
          <w:shd w:val="clear" w:color="auto" w:fill="FFFFFF"/>
          <w14:ligatures w14:val="none"/>
        </w:rPr>
        <w:t>Redux</w:t>
      </w:r>
      <w:proofErr w:type="spellEnd"/>
    </w:p>
    <w:p w14:paraId="55FE37D5" w14:textId="77777777" w:rsidR="00375E2C" w:rsidRDefault="00375E2C" w:rsidP="00375E2C">
      <w:pPr>
        <w:pStyle w:val="Prrafodelista"/>
        <w:ind w:left="763"/>
      </w:pPr>
    </w:p>
    <w:p w14:paraId="493BAB6B" w14:textId="256CB23B" w:rsidR="00624B59" w:rsidRPr="00375E2C" w:rsidRDefault="00624B59" w:rsidP="00375E2C">
      <w:pPr>
        <w:pStyle w:val="Prrafodelista"/>
        <w:numPr>
          <w:ilvl w:val="0"/>
          <w:numId w:val="6"/>
        </w:numPr>
        <w:rPr>
          <w:rFonts w:ascii="Segoe UI" w:hAnsi="Segoe UI" w:cs="Segoe UI"/>
          <w:i/>
          <w:color w:val="0D0D0D"/>
          <w:kern w:val="0"/>
          <w:sz w:val="28"/>
          <w:shd w:val="clear" w:color="auto" w:fill="FFFFFF"/>
          <w14:ligatures w14:val="none"/>
        </w:rPr>
      </w:pPr>
      <w:proofErr w:type="spellStart"/>
      <w:r w:rsidRPr="00375E2C">
        <w:rPr>
          <w:rFonts w:ascii="Segoe UI" w:hAnsi="Segoe UI" w:cs="Segoe UI"/>
          <w:i/>
          <w:color w:val="0D0D0D"/>
          <w:kern w:val="0"/>
          <w:sz w:val="28"/>
          <w:shd w:val="clear" w:color="auto" w:fill="FFFFFF"/>
          <w14:ligatures w14:val="none"/>
        </w:rPr>
        <w:t>Backend</w:t>
      </w:r>
      <w:proofErr w:type="spellEnd"/>
      <w:r w:rsidRPr="00375E2C">
        <w:rPr>
          <w:rFonts w:ascii="Segoe UI" w:hAnsi="Segoe UI" w:cs="Segoe UI"/>
          <w:i/>
          <w:color w:val="0D0D0D"/>
          <w:kern w:val="0"/>
          <w:sz w:val="28"/>
          <w:shd w:val="clear" w:color="auto" w:fill="FFFFFF"/>
          <w14:ligatures w14:val="none"/>
        </w:rPr>
        <w:t>:</w:t>
      </w:r>
    </w:p>
    <w:p w14:paraId="690C271E" w14:textId="77777777" w:rsidR="00624B59" w:rsidRPr="00375E2C" w:rsidRDefault="00624B59" w:rsidP="00624B59">
      <w:pPr>
        <w:pStyle w:val="Prrafodelista"/>
        <w:ind w:left="763"/>
        <w:rPr>
          <w:rFonts w:ascii="Segoe UI" w:hAnsi="Segoe UI" w:cs="Segoe UI"/>
          <w:i/>
          <w:color w:val="0D0D0D"/>
          <w:kern w:val="0"/>
          <w:sz w:val="28"/>
          <w:shd w:val="clear" w:color="auto" w:fill="FFFFFF"/>
          <w14:ligatures w14:val="none"/>
        </w:rPr>
      </w:pPr>
    </w:p>
    <w:p w14:paraId="14E66145" w14:textId="6A5684E3" w:rsidR="00624B59"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Lenguaje de Programación:</w:t>
      </w:r>
      <w:r w:rsidR="002108AA" w:rsidRPr="00375E2C">
        <w:rPr>
          <w:rFonts w:ascii="Segoe UI" w:hAnsi="Segoe UI" w:cs="Segoe UI"/>
          <w:i/>
          <w:color w:val="0D0D0D"/>
          <w:kern w:val="0"/>
          <w:sz w:val="28"/>
          <w:shd w:val="clear" w:color="auto" w:fill="FFFFFF"/>
          <w14:ligatures w14:val="none"/>
        </w:rPr>
        <w:t xml:space="preserve"> JAVA</w:t>
      </w:r>
    </w:p>
    <w:p w14:paraId="66F44D9F" w14:textId="78B7599E"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Base De Datos:</w:t>
      </w:r>
      <w:r w:rsidR="002108AA" w:rsidRPr="00375E2C">
        <w:rPr>
          <w:rFonts w:ascii="Segoe UI" w:hAnsi="Segoe UI" w:cs="Segoe UI"/>
          <w:i/>
          <w:color w:val="0D0D0D"/>
          <w:kern w:val="0"/>
          <w:sz w:val="28"/>
          <w:shd w:val="clear" w:color="auto" w:fill="FFFFFF"/>
          <w14:ligatures w14:val="none"/>
        </w:rPr>
        <w:t xml:space="preserve"> PostgreSQL</w:t>
      </w:r>
    </w:p>
    <w:p w14:paraId="12B8DD75" w14:textId="2BB6F8AC" w:rsidR="007A2AE3" w:rsidRPr="00375E2C" w:rsidRDefault="007A2AE3" w:rsidP="00624B59">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Autenticación y Autorización:</w:t>
      </w:r>
      <w:r w:rsidR="00FA2913" w:rsidRPr="00375E2C">
        <w:rPr>
          <w:rFonts w:ascii="Segoe UI" w:hAnsi="Segoe UI" w:cs="Segoe UI"/>
          <w:i/>
          <w:color w:val="0D0D0D"/>
          <w:kern w:val="0"/>
          <w:sz w:val="28"/>
          <w:shd w:val="clear" w:color="auto" w:fill="FFFFFF"/>
          <w14:ligatures w14:val="none"/>
        </w:rPr>
        <w:t xml:space="preserve"> JSON Web Tokens</w:t>
      </w:r>
    </w:p>
    <w:p w14:paraId="56555E38" w14:textId="77777777" w:rsidR="007A2AE3" w:rsidRDefault="007A2AE3" w:rsidP="00624B59">
      <w:pPr>
        <w:pStyle w:val="Prrafodelista"/>
        <w:ind w:left="763"/>
      </w:pPr>
    </w:p>
    <w:p w14:paraId="78813552" w14:textId="4D701261" w:rsidR="003E103D" w:rsidRPr="00375E2C" w:rsidRDefault="003E103D"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Servicios De Integración:</w:t>
      </w:r>
    </w:p>
    <w:p w14:paraId="2E56A7CC"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7B4DBD55" w14:textId="783399E2"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 xml:space="preserve">API </w:t>
      </w:r>
      <w:proofErr w:type="spellStart"/>
      <w:r w:rsidRPr="00375E2C">
        <w:rPr>
          <w:rFonts w:ascii="Segoe UI" w:hAnsi="Segoe UI" w:cs="Segoe UI"/>
          <w:i/>
          <w:color w:val="0D0D0D"/>
          <w:kern w:val="0"/>
          <w:sz w:val="28"/>
          <w:shd w:val="clear" w:color="auto" w:fill="FFFFFF"/>
          <w14:ligatures w14:val="none"/>
        </w:rPr>
        <w:t>RESTful</w:t>
      </w:r>
      <w:proofErr w:type="spellEnd"/>
      <w:r w:rsidRPr="00375E2C">
        <w:rPr>
          <w:rFonts w:ascii="Segoe UI" w:hAnsi="Segoe UI" w:cs="Segoe UI"/>
          <w:i/>
          <w:color w:val="0D0D0D"/>
          <w:kern w:val="0"/>
          <w:sz w:val="28"/>
          <w:shd w:val="clear" w:color="auto" w:fill="FFFFFF"/>
          <w14:ligatures w14:val="none"/>
        </w:rPr>
        <w:t>:</w:t>
      </w:r>
      <w:r w:rsidR="00C74333" w:rsidRPr="00375E2C">
        <w:rPr>
          <w:rFonts w:ascii="Segoe UI" w:hAnsi="Segoe UI" w:cs="Segoe UI"/>
          <w:i/>
          <w:color w:val="0D0D0D"/>
          <w:kern w:val="0"/>
          <w:sz w:val="28"/>
          <w:shd w:val="clear" w:color="auto" w:fill="FFFFFF"/>
          <w14:ligatures w14:val="none"/>
        </w:rPr>
        <w:t xml:space="preserve"> </w:t>
      </w:r>
      <w:proofErr w:type="spellStart"/>
      <w:r w:rsidR="00C74333" w:rsidRPr="00375E2C">
        <w:rPr>
          <w:rFonts w:ascii="Segoe UI" w:hAnsi="Segoe UI" w:cs="Segoe UI"/>
          <w:i/>
          <w:color w:val="0D0D0D"/>
          <w:kern w:val="0"/>
          <w:sz w:val="28"/>
          <w:shd w:val="clear" w:color="auto" w:fill="FFFFFF"/>
          <w14:ligatures w14:val="none"/>
        </w:rPr>
        <w:t>SpringBoot</w:t>
      </w:r>
      <w:proofErr w:type="spellEnd"/>
    </w:p>
    <w:p w14:paraId="12F19032" w14:textId="09625783"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Integración de Proveedores Externos:</w:t>
      </w:r>
      <w:r w:rsidR="00E17DF9" w:rsidRPr="00375E2C">
        <w:rPr>
          <w:rFonts w:ascii="Segoe UI" w:hAnsi="Segoe UI" w:cs="Segoe UI"/>
          <w:i/>
          <w:color w:val="0D0D0D"/>
          <w:kern w:val="0"/>
          <w:sz w:val="28"/>
          <w:shd w:val="clear" w:color="auto" w:fill="FFFFFF"/>
          <w14:ligatures w14:val="none"/>
        </w:rPr>
        <w:t xml:space="preserve"> APIS de proveedores externos de moda</w:t>
      </w:r>
    </w:p>
    <w:p w14:paraId="674B4D0A" w14:textId="77777777" w:rsidR="003E103D" w:rsidRPr="00375E2C" w:rsidRDefault="003E103D" w:rsidP="003E103D">
      <w:pPr>
        <w:pStyle w:val="Prrafodelista"/>
        <w:ind w:left="763"/>
        <w:rPr>
          <w:rFonts w:ascii="Segoe UI" w:hAnsi="Segoe UI" w:cs="Segoe UI"/>
          <w:i/>
          <w:color w:val="0D0D0D"/>
          <w:kern w:val="0"/>
          <w:sz w:val="28"/>
          <w:shd w:val="clear" w:color="auto" w:fill="FFFFFF"/>
          <w14:ligatures w14:val="none"/>
        </w:rPr>
      </w:pPr>
    </w:p>
    <w:p w14:paraId="37C583A3" w14:textId="0FF39937" w:rsidR="003E103D" w:rsidRPr="00375E2C" w:rsidRDefault="008A1F94" w:rsidP="003E103D">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Motor de Recomendaciones:</w:t>
      </w:r>
    </w:p>
    <w:p w14:paraId="130B646E" w14:textId="77777777" w:rsidR="008A1F94" w:rsidRDefault="008A1F94" w:rsidP="008A1F94">
      <w:pPr>
        <w:pStyle w:val="Prrafodelista"/>
        <w:ind w:left="763"/>
      </w:pPr>
    </w:p>
    <w:p w14:paraId="41BC59C4" w14:textId="6ED3E76F" w:rsidR="008A1F94" w:rsidRPr="00375E2C" w:rsidRDefault="008A1F94" w:rsidP="00375E2C">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Algoritmos de Recomendación:</w:t>
      </w:r>
      <w:r w:rsidR="00E17DF9" w:rsidRPr="00375E2C">
        <w:rPr>
          <w:rFonts w:ascii="Segoe UI" w:hAnsi="Segoe UI" w:cs="Segoe UI"/>
          <w:i/>
          <w:color w:val="0D0D0D"/>
          <w:kern w:val="0"/>
          <w:sz w:val="28"/>
          <w:shd w:val="clear" w:color="auto" w:fill="FFFFFF"/>
          <w14:ligatures w14:val="none"/>
        </w:rPr>
        <w:t xml:space="preserve"> Se podría hacer una implementación con Python</w:t>
      </w:r>
      <w:r w:rsidR="00A256E1" w:rsidRPr="00375E2C">
        <w:rPr>
          <w:rFonts w:ascii="Segoe UI" w:hAnsi="Segoe UI" w:cs="Segoe UI"/>
          <w:i/>
          <w:color w:val="0D0D0D"/>
          <w:kern w:val="0"/>
          <w:sz w:val="28"/>
          <w:shd w:val="clear" w:color="auto" w:fill="FFFFFF"/>
          <w14:ligatures w14:val="none"/>
        </w:rPr>
        <w:t xml:space="preserve"> utilizando bibliotecas como </w:t>
      </w:r>
      <w:proofErr w:type="spellStart"/>
      <w:r w:rsidR="00A256E1" w:rsidRPr="00375E2C">
        <w:rPr>
          <w:rFonts w:ascii="Segoe UI" w:hAnsi="Segoe UI" w:cs="Segoe UI"/>
          <w:i/>
          <w:color w:val="0D0D0D"/>
          <w:kern w:val="0"/>
          <w:sz w:val="28"/>
          <w:shd w:val="clear" w:color="auto" w:fill="FFFFFF"/>
          <w14:ligatures w14:val="none"/>
        </w:rPr>
        <w:t>TensorFlow</w:t>
      </w:r>
      <w:proofErr w:type="spellEnd"/>
    </w:p>
    <w:p w14:paraId="16CD930B" w14:textId="77777777" w:rsidR="008A1F94" w:rsidRDefault="008A1F94" w:rsidP="008A1F94">
      <w:pPr>
        <w:pStyle w:val="Prrafodelista"/>
        <w:ind w:left="763"/>
      </w:pPr>
    </w:p>
    <w:p w14:paraId="6C85DC17" w14:textId="5BB90CED" w:rsidR="008A1F94" w:rsidRPr="00375E2C" w:rsidRDefault="008A1F94" w:rsidP="00375E2C">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Seguridad:</w:t>
      </w:r>
    </w:p>
    <w:p w14:paraId="442F0A63" w14:textId="77777777" w:rsidR="008A1F94" w:rsidRDefault="008A1F94" w:rsidP="008A1F94">
      <w:pPr>
        <w:pStyle w:val="Prrafodelista"/>
        <w:ind w:left="763"/>
      </w:pPr>
    </w:p>
    <w:p w14:paraId="4ADE0DFD" w14:textId="173278BE" w:rsidR="008A1F94"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Cifrado de Datos:</w:t>
      </w:r>
      <w:r w:rsidR="00A256E1" w:rsidRPr="00375E2C">
        <w:rPr>
          <w:rFonts w:ascii="Segoe UI" w:hAnsi="Segoe UI" w:cs="Segoe UI"/>
          <w:i/>
          <w:color w:val="0D0D0D"/>
          <w:kern w:val="0"/>
          <w:sz w:val="28"/>
          <w:shd w:val="clear" w:color="auto" w:fill="FFFFFF"/>
          <w14:ligatures w14:val="none"/>
        </w:rPr>
        <w:t xml:space="preserve"> Utilizando HTTPS</w:t>
      </w:r>
    </w:p>
    <w:p w14:paraId="54677E4D" w14:textId="64B66810" w:rsidR="00CD369B" w:rsidRPr="00375E2C" w:rsidRDefault="00CD369B" w:rsidP="008A1F94">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Protección contra Amenazas:</w:t>
      </w:r>
      <w:r w:rsidR="00A256E1" w:rsidRPr="00375E2C">
        <w:rPr>
          <w:rFonts w:ascii="Segoe UI" w:hAnsi="Segoe UI" w:cs="Segoe UI"/>
          <w:i/>
          <w:color w:val="0D0D0D"/>
          <w:kern w:val="0"/>
          <w:sz w:val="28"/>
          <w:shd w:val="clear" w:color="auto" w:fill="FFFFFF"/>
          <w14:ligatures w14:val="none"/>
        </w:rPr>
        <w:t xml:space="preserve"> CORS</w:t>
      </w:r>
    </w:p>
    <w:p w14:paraId="6E86F6AC" w14:textId="77777777" w:rsidR="00CD369B" w:rsidRDefault="00CD369B" w:rsidP="008A1F94">
      <w:pPr>
        <w:pStyle w:val="Prrafodelista"/>
        <w:ind w:left="763"/>
      </w:pPr>
    </w:p>
    <w:p w14:paraId="01D5EA7C" w14:textId="087B9C42" w:rsidR="00CD369B" w:rsidRPr="00375E2C" w:rsidRDefault="00CD369B" w:rsidP="00CD369B">
      <w:pPr>
        <w:pStyle w:val="Prrafodelista"/>
        <w:numPr>
          <w:ilvl w:val="0"/>
          <w:numId w:val="6"/>
        </w:numPr>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Infraestructura:</w:t>
      </w:r>
    </w:p>
    <w:p w14:paraId="1ECAEA3A" w14:textId="77777777" w:rsidR="00CD369B" w:rsidRDefault="00CD369B" w:rsidP="00CD369B">
      <w:pPr>
        <w:pStyle w:val="Prrafodelista"/>
        <w:ind w:left="763"/>
      </w:pPr>
    </w:p>
    <w:p w14:paraId="305A1FF7" w14:textId="6E03340D"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Plataforma de Nube:</w:t>
      </w:r>
      <w:r w:rsidR="00716D42" w:rsidRPr="00375E2C">
        <w:rPr>
          <w:rFonts w:ascii="Segoe UI" w:hAnsi="Segoe UI" w:cs="Segoe UI"/>
          <w:i/>
          <w:color w:val="0D0D0D"/>
          <w:kern w:val="0"/>
          <w:sz w:val="28"/>
          <w:shd w:val="clear" w:color="auto" w:fill="FFFFFF"/>
          <w14:ligatures w14:val="none"/>
        </w:rPr>
        <w:t xml:space="preserve"> AWS</w:t>
      </w:r>
    </w:p>
    <w:p w14:paraId="7A7D5B14" w14:textId="78094C38" w:rsidR="00CD369B" w:rsidRPr="00375E2C" w:rsidRDefault="00CD369B" w:rsidP="00CD369B">
      <w:pPr>
        <w:pStyle w:val="Prrafodelista"/>
        <w:ind w:left="763"/>
        <w:rPr>
          <w:rFonts w:ascii="Segoe UI" w:hAnsi="Segoe UI" w:cs="Segoe UI"/>
          <w:i/>
          <w:color w:val="0D0D0D"/>
          <w:kern w:val="0"/>
          <w:sz w:val="28"/>
          <w:shd w:val="clear" w:color="auto" w:fill="FFFFFF"/>
          <w14:ligatures w14:val="none"/>
        </w:rPr>
      </w:pPr>
      <w:r w:rsidRPr="00375E2C">
        <w:rPr>
          <w:rFonts w:ascii="Segoe UI" w:hAnsi="Segoe UI" w:cs="Segoe UI"/>
          <w:i/>
          <w:color w:val="0D0D0D"/>
          <w:kern w:val="0"/>
          <w:sz w:val="28"/>
          <w:shd w:val="clear" w:color="auto" w:fill="FFFFFF"/>
          <w14:ligatures w14:val="none"/>
        </w:rPr>
        <w:t>Contenedores:</w:t>
      </w:r>
      <w:r w:rsidR="00716D42" w:rsidRPr="00375E2C">
        <w:rPr>
          <w:rFonts w:ascii="Segoe UI" w:hAnsi="Segoe UI" w:cs="Segoe UI"/>
          <w:i/>
          <w:color w:val="0D0D0D"/>
          <w:kern w:val="0"/>
          <w:sz w:val="28"/>
          <w:shd w:val="clear" w:color="auto" w:fill="FFFFFF"/>
          <w14:ligatures w14:val="none"/>
        </w:rPr>
        <w:t xml:space="preserve"> Docker</w:t>
      </w:r>
    </w:p>
    <w:p w14:paraId="7A3914AC" w14:textId="77777777" w:rsidR="00985031" w:rsidRDefault="00985031" w:rsidP="00985031"/>
    <w:p w14:paraId="3F35FF45" w14:textId="14B0BB47" w:rsidR="00985031" w:rsidRDefault="00985031" w:rsidP="00985031">
      <w:pPr>
        <w:pStyle w:val="Ttulo1"/>
      </w:pPr>
      <w:r>
        <w:lastRenderedPageBreak/>
        <w:t>Diagramas</w:t>
      </w:r>
    </w:p>
    <w:p w14:paraId="3833D7EE" w14:textId="77777777" w:rsidR="00985031" w:rsidRDefault="00985031" w:rsidP="00985031"/>
    <w:p w14:paraId="0001102A" w14:textId="3D8579D5" w:rsidR="00985031" w:rsidRDefault="00985031" w:rsidP="00985031">
      <w:pPr>
        <w:pStyle w:val="Ttulo2"/>
      </w:pPr>
      <w:r>
        <w:t>Diagrama de Clases</w:t>
      </w:r>
    </w:p>
    <w:p w14:paraId="024DA566" w14:textId="77777777" w:rsidR="003D65CD" w:rsidRPr="003D65CD" w:rsidRDefault="003D65CD" w:rsidP="003D65CD"/>
    <w:p w14:paraId="5EC7206D" w14:textId="77801D61" w:rsidR="005A715F" w:rsidRDefault="003D65CD" w:rsidP="00691B18">
      <w:r>
        <w:rPr>
          <w:noProof/>
        </w:rPr>
        <w:drawing>
          <wp:inline distT="0" distB="0" distL="0" distR="0" wp14:anchorId="08F40FF9" wp14:editId="49F52FB6">
            <wp:extent cx="6767830" cy="4273550"/>
            <wp:effectExtent l="0" t="0" r="0" b="0"/>
            <wp:docPr id="13024816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8161" name="Imagen 1" descr="Imagen que contiene Escala de tiemp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7830" cy="4273550"/>
                    </a:xfrm>
                    <a:prstGeom prst="rect">
                      <a:avLst/>
                    </a:prstGeom>
                  </pic:spPr>
                </pic:pic>
              </a:graphicData>
            </a:graphic>
          </wp:inline>
        </w:drawing>
      </w:r>
    </w:p>
    <w:p w14:paraId="6023E1C3" w14:textId="77777777" w:rsidR="009011ED" w:rsidRPr="00375E2C" w:rsidRDefault="009011ED" w:rsidP="009011ED">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Explicación del Diagrama</w:t>
      </w:r>
    </w:p>
    <w:p w14:paraId="5B98EE9F" w14:textId="77777777" w:rsidR="009011ED" w:rsidRPr="00375E2C" w:rsidRDefault="009011ED" w:rsidP="009011ED">
      <w:pPr>
        <w:rPr>
          <w:rFonts w:ascii="Segoe UI" w:hAnsi="Segoe UI" w:cs="Segoe UI"/>
          <w:i/>
          <w:color w:val="0D0D0D"/>
          <w:sz w:val="28"/>
          <w:shd w:val="clear" w:color="auto" w:fill="FFFFFF"/>
        </w:rPr>
      </w:pPr>
    </w:p>
    <w:p w14:paraId="15074279" w14:textId="0EFE453F" w:rsidR="009011ED" w:rsidRPr="00375E2C" w:rsidRDefault="009011ED" w:rsidP="009011ED">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 xml:space="preserve">El diagrama de </w:t>
      </w:r>
      <w:r>
        <w:rPr>
          <w:rFonts w:ascii="Segoe UI" w:hAnsi="Segoe UI" w:cs="Segoe UI"/>
          <w:i/>
          <w:color w:val="0D0D0D"/>
          <w:sz w:val="28"/>
          <w:shd w:val="clear" w:color="auto" w:fill="FFFFFF"/>
        </w:rPr>
        <w:t>clases</w:t>
      </w:r>
      <w:r w:rsidRPr="00375E2C">
        <w:rPr>
          <w:rFonts w:ascii="Segoe UI" w:hAnsi="Segoe UI" w:cs="Segoe UI"/>
          <w:i/>
          <w:color w:val="0D0D0D"/>
          <w:sz w:val="28"/>
          <w:shd w:val="clear" w:color="auto" w:fill="FFFFFF"/>
        </w:rPr>
        <w:t xml:space="preserve"> anterior describe</w:t>
      </w:r>
      <w:r>
        <w:rPr>
          <w:rFonts w:ascii="Segoe UI" w:hAnsi="Segoe UI" w:cs="Segoe UI"/>
          <w:i/>
          <w:color w:val="0D0D0D"/>
          <w:sz w:val="28"/>
          <w:shd w:val="clear" w:color="auto" w:fill="FFFFFF"/>
        </w:rPr>
        <w:t xml:space="preserve"> las entidades y relaciones que se necesitan </w:t>
      </w:r>
      <w:r w:rsidRPr="00375E2C">
        <w:rPr>
          <w:rFonts w:ascii="Segoe UI" w:hAnsi="Segoe UI" w:cs="Segoe UI"/>
          <w:i/>
          <w:color w:val="0D0D0D"/>
          <w:sz w:val="28"/>
          <w:shd w:val="clear" w:color="auto" w:fill="FFFFFF"/>
        </w:rPr>
        <w:t xml:space="preserve">para crear un outfit personalizado. En términos generales, el diagrama ilustra </w:t>
      </w:r>
    </w:p>
    <w:p w14:paraId="622EA657" w14:textId="77777777" w:rsidR="009011ED" w:rsidRDefault="009011ED" w:rsidP="00691B18"/>
    <w:p w14:paraId="7FBC1A26" w14:textId="77777777" w:rsidR="0064489E" w:rsidRDefault="0064489E" w:rsidP="00691B18"/>
    <w:p w14:paraId="45D301BC" w14:textId="77777777" w:rsidR="0064489E" w:rsidRDefault="0064489E" w:rsidP="00691B18"/>
    <w:p w14:paraId="51364722" w14:textId="45EED6D4" w:rsidR="009011ED" w:rsidRDefault="009011ED">
      <w:r>
        <w:br w:type="page"/>
      </w:r>
    </w:p>
    <w:p w14:paraId="76B45044" w14:textId="77777777" w:rsidR="009011ED" w:rsidRDefault="009011ED">
      <w:pPr>
        <w:rPr>
          <w:rFonts w:eastAsiaTheme="majorEastAsia" w:cstheme="majorBidi"/>
          <w:i/>
          <w:color w:val="00C1C7" w:themeColor="accent2"/>
          <w:sz w:val="42"/>
          <w:szCs w:val="26"/>
        </w:rPr>
      </w:pPr>
    </w:p>
    <w:p w14:paraId="7777E5EB" w14:textId="57730E1B" w:rsidR="00985031" w:rsidRDefault="00985031" w:rsidP="00985031">
      <w:pPr>
        <w:pStyle w:val="Ttulo2"/>
      </w:pPr>
      <w:r>
        <w:t>Diagrama de Flujo de Datos</w:t>
      </w:r>
    </w:p>
    <w:p w14:paraId="52B04FCB" w14:textId="77777777" w:rsidR="0064489E" w:rsidRDefault="0064489E" w:rsidP="0064489E"/>
    <w:p w14:paraId="7160FB8E" w14:textId="334493F0" w:rsidR="0064489E" w:rsidRDefault="00970112" w:rsidP="0064489E">
      <w:r>
        <w:rPr>
          <w:noProof/>
        </w:rPr>
        <w:drawing>
          <wp:inline distT="0" distB="0" distL="0" distR="0" wp14:anchorId="68EC2510" wp14:editId="2707005A">
            <wp:extent cx="6767830" cy="6986270"/>
            <wp:effectExtent l="0" t="0" r="0" b="0"/>
            <wp:docPr id="51049305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93056" name="Imagen 2"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767830" cy="6986270"/>
                    </a:xfrm>
                    <a:prstGeom prst="rect">
                      <a:avLst/>
                    </a:prstGeom>
                  </pic:spPr>
                </pic:pic>
              </a:graphicData>
            </a:graphic>
          </wp:inline>
        </w:drawing>
      </w:r>
    </w:p>
    <w:p w14:paraId="14BFA63E" w14:textId="77777777" w:rsidR="0064489E" w:rsidRDefault="0064489E" w:rsidP="0064489E"/>
    <w:p w14:paraId="7DFF90E3" w14:textId="77777777" w:rsidR="0064489E" w:rsidRDefault="0064489E">
      <w:r>
        <w:br w:type="page"/>
      </w:r>
    </w:p>
    <w:p w14:paraId="4A2654CF" w14:textId="63E410AD"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lastRenderedPageBreak/>
        <w:t>Explicación del Diagrama</w:t>
      </w:r>
    </w:p>
    <w:p w14:paraId="3B90704D" w14:textId="77777777" w:rsidR="0064489E" w:rsidRPr="00375E2C" w:rsidRDefault="0064489E" w:rsidP="0064489E">
      <w:pPr>
        <w:rPr>
          <w:rFonts w:ascii="Segoe UI" w:hAnsi="Segoe UI" w:cs="Segoe UI"/>
          <w:i/>
          <w:color w:val="0D0D0D"/>
          <w:sz w:val="28"/>
          <w:shd w:val="clear" w:color="auto" w:fill="FFFFFF"/>
        </w:rPr>
      </w:pPr>
    </w:p>
    <w:p w14:paraId="2F31116A"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El diagrama de flujo de datos anterior describe el proceso sistemático para crear un outfit personalizado. En términos generales, el diagrama ilustra cómo un sistema puede tomar la información proporcionada por un usuario y, a través de una serie de pasos lógicos y filtrados, producir una recomendación de vestimenta que se ajuste a las preferencias y necesidades específicas del usuario.</w:t>
      </w:r>
    </w:p>
    <w:p w14:paraId="74433FB3" w14:textId="77777777" w:rsidR="0064489E" w:rsidRPr="00375E2C" w:rsidRDefault="0064489E" w:rsidP="0064489E">
      <w:pPr>
        <w:rPr>
          <w:rFonts w:ascii="Segoe UI" w:hAnsi="Segoe UI" w:cs="Segoe UI"/>
          <w:i/>
          <w:color w:val="0D0D0D"/>
          <w:sz w:val="28"/>
          <w:shd w:val="clear" w:color="auto" w:fill="FFFFFF"/>
        </w:rPr>
      </w:pPr>
    </w:p>
    <w:p w14:paraId="52EFAF8F"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Aquí hago la explicación más general del propósito y funcionamiento del diagrama:</w:t>
      </w:r>
    </w:p>
    <w:p w14:paraId="5FED15B9" w14:textId="77777777" w:rsidR="0064489E" w:rsidRPr="00375E2C" w:rsidRDefault="0064489E" w:rsidP="0064489E">
      <w:pPr>
        <w:rPr>
          <w:rFonts w:ascii="Segoe UI" w:hAnsi="Segoe UI" w:cs="Segoe UI"/>
          <w:i/>
          <w:color w:val="0D0D0D"/>
          <w:sz w:val="28"/>
          <w:shd w:val="clear" w:color="auto" w:fill="FFFFFF"/>
        </w:rPr>
      </w:pPr>
    </w:p>
    <w:p w14:paraId="023E42E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Usuario:</w:t>
      </w:r>
      <w:r w:rsidRPr="00375E2C">
        <w:rPr>
          <w:rFonts w:ascii="Segoe UI" w:hAnsi="Segoe UI" w:cs="Segoe UI"/>
          <w:i/>
          <w:color w:val="0D0D0D"/>
          <w:sz w:val="28"/>
          <w:shd w:val="clear" w:color="auto" w:fill="FFFFFF"/>
        </w:rPr>
        <w:t xml:space="preserve"> Todo comienza con el usuario, quien proporciona sus datos personales y selecciona sus preferencias de estilo lo que se utilizará como base para el proceso.</w:t>
      </w:r>
    </w:p>
    <w:p w14:paraId="299904D0" w14:textId="77777777" w:rsidR="0064489E" w:rsidRPr="00375E2C" w:rsidRDefault="0064489E" w:rsidP="0064489E">
      <w:pPr>
        <w:rPr>
          <w:rFonts w:ascii="Segoe UI" w:hAnsi="Segoe UI" w:cs="Segoe UI"/>
          <w:i/>
          <w:color w:val="0D0D0D"/>
          <w:sz w:val="28"/>
          <w:shd w:val="clear" w:color="auto" w:fill="FFFFFF"/>
        </w:rPr>
      </w:pPr>
    </w:p>
    <w:p w14:paraId="6E5A6D30"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Seleccionar Preferencias:</w:t>
      </w:r>
      <w:r w:rsidRPr="00375E2C">
        <w:rPr>
          <w:rFonts w:ascii="Segoe UI" w:hAnsi="Segoe UI" w:cs="Segoe UI"/>
          <w:i/>
          <w:color w:val="0D0D0D"/>
          <w:sz w:val="28"/>
          <w:shd w:val="clear" w:color="auto" w:fill="FFFFFF"/>
        </w:rPr>
        <w:t xml:space="preserve"> El usuario elige sus preferencias, que pueden incluir tipo de prenda, color, ocasión, etc.</w:t>
      </w:r>
    </w:p>
    <w:p w14:paraId="1E1BC22D" w14:textId="77777777" w:rsidR="0064489E" w:rsidRPr="00375E2C" w:rsidRDefault="0064489E" w:rsidP="0064489E">
      <w:pPr>
        <w:rPr>
          <w:rFonts w:ascii="Segoe UI" w:hAnsi="Segoe UI" w:cs="Segoe UI"/>
          <w:i/>
          <w:color w:val="0D0D0D"/>
          <w:sz w:val="28"/>
          <w:shd w:val="clear" w:color="auto" w:fill="FFFFFF"/>
        </w:rPr>
      </w:pPr>
    </w:p>
    <w:p w14:paraId="29F4F604"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Generar Outfit Personalizado:</w:t>
      </w:r>
      <w:r w:rsidRPr="00375E2C">
        <w:rPr>
          <w:rFonts w:ascii="Segoe UI" w:hAnsi="Segoe UI" w:cs="Segoe UI"/>
          <w:i/>
          <w:color w:val="0D0D0D"/>
          <w:sz w:val="28"/>
          <w:shd w:val="clear" w:color="auto" w:fill="FFFFFF"/>
        </w:rPr>
        <w:t xml:space="preserve"> Utilizando los datos del usuario y las preferencias seleccionadas, el sistema genera opciones de outfits personalizados.</w:t>
      </w:r>
    </w:p>
    <w:p w14:paraId="358EBDBD" w14:textId="77777777" w:rsidR="0064489E" w:rsidRPr="00375E2C" w:rsidRDefault="0064489E" w:rsidP="0064489E">
      <w:pPr>
        <w:rPr>
          <w:rFonts w:ascii="Segoe UI" w:hAnsi="Segoe UI" w:cs="Segoe UI"/>
          <w:i/>
          <w:color w:val="0D0D0D"/>
          <w:sz w:val="28"/>
          <w:shd w:val="clear" w:color="auto" w:fill="FFFFFF"/>
        </w:rPr>
      </w:pPr>
    </w:p>
    <w:p w14:paraId="04BFFF5A" w14:textId="5AE13DB6" w:rsidR="0064489E"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Conjunto Prendas:</w:t>
      </w:r>
      <w:r w:rsidRPr="00375E2C">
        <w:rPr>
          <w:rFonts w:ascii="Segoe UI" w:hAnsi="Segoe UI" w:cs="Segoe UI"/>
          <w:i/>
          <w:color w:val="0D0D0D"/>
          <w:sz w:val="28"/>
          <w:shd w:val="clear" w:color="auto" w:fill="FFFFFF"/>
        </w:rPr>
        <w:t xml:space="preserve"> Es el conjunto de prendas seleccionadas que forman el outfit</w:t>
      </w:r>
      <w:r w:rsidR="007E7E35">
        <w:rPr>
          <w:rFonts w:ascii="Segoe UI" w:hAnsi="Segoe UI" w:cs="Segoe UI"/>
          <w:i/>
          <w:color w:val="0D0D0D"/>
          <w:sz w:val="28"/>
          <w:shd w:val="clear" w:color="auto" w:fill="FFFFFF"/>
        </w:rPr>
        <w:t>, que coinciden con los criterios del usuario.</w:t>
      </w:r>
    </w:p>
    <w:p w14:paraId="167FC253" w14:textId="77777777" w:rsidR="007E7E35" w:rsidRPr="00375E2C" w:rsidRDefault="007E7E35" w:rsidP="0064489E">
      <w:pPr>
        <w:rPr>
          <w:rFonts w:ascii="Segoe UI" w:hAnsi="Segoe UI" w:cs="Segoe UI"/>
          <w:i/>
          <w:color w:val="0D0D0D"/>
          <w:sz w:val="28"/>
          <w:shd w:val="clear" w:color="auto" w:fill="FFFFFF"/>
        </w:rPr>
      </w:pPr>
    </w:p>
    <w:p w14:paraId="3B31D422"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Selección por Ocasión:</w:t>
      </w:r>
      <w:r w:rsidRPr="00375E2C">
        <w:rPr>
          <w:rFonts w:ascii="Segoe UI" w:hAnsi="Segoe UI" w:cs="Segoe UI"/>
          <w:i/>
          <w:color w:val="0D0D0D"/>
          <w:sz w:val="28"/>
          <w:shd w:val="clear" w:color="auto" w:fill="FFFFFF"/>
        </w:rPr>
        <w:t xml:space="preserve"> Se guarda y se aplica un filtro adicional para asegurar que el outfit recomendado sea apropiado para la ocasión específica que el usuario tiene en mente.</w:t>
      </w:r>
    </w:p>
    <w:p w14:paraId="01A3FA9E" w14:textId="77777777" w:rsidR="0064489E" w:rsidRPr="00375E2C" w:rsidRDefault="0064489E" w:rsidP="0064489E">
      <w:pPr>
        <w:rPr>
          <w:rFonts w:ascii="Segoe UI" w:hAnsi="Segoe UI" w:cs="Segoe UI"/>
          <w:i/>
          <w:color w:val="0D0D0D"/>
          <w:sz w:val="28"/>
          <w:shd w:val="clear" w:color="auto" w:fill="FFFFFF"/>
        </w:rPr>
      </w:pPr>
    </w:p>
    <w:p w14:paraId="0AD21FD9"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Búsqueda Del Outfit:</w:t>
      </w:r>
      <w:r w:rsidRPr="00375E2C">
        <w:rPr>
          <w:rFonts w:ascii="Segoe UI" w:hAnsi="Segoe UI" w:cs="Segoe UI"/>
          <w:i/>
          <w:color w:val="0D0D0D"/>
          <w:sz w:val="28"/>
          <w:shd w:val="clear" w:color="auto" w:fill="FFFFFF"/>
        </w:rPr>
        <w:t xml:space="preserve"> El sistema aplica un filtro basado en la ocasión o evento para el cual el usuario desea el outfit.</w:t>
      </w:r>
    </w:p>
    <w:p w14:paraId="3A1C6DE6" w14:textId="77777777" w:rsidR="0064489E" w:rsidRPr="00375E2C" w:rsidRDefault="0064489E" w:rsidP="0064489E">
      <w:pPr>
        <w:rPr>
          <w:rFonts w:ascii="Segoe UI" w:hAnsi="Segoe UI" w:cs="Segoe UI"/>
          <w:i/>
          <w:color w:val="0D0D0D"/>
          <w:sz w:val="28"/>
          <w:shd w:val="clear" w:color="auto" w:fill="FFFFFF"/>
        </w:rPr>
      </w:pPr>
    </w:p>
    <w:p w14:paraId="6FB0DA05" w14:textId="77777777"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b/>
          <w:bCs/>
          <w:i/>
          <w:color w:val="0D0D0D"/>
          <w:sz w:val="28"/>
          <w:shd w:val="clear" w:color="auto" w:fill="FFFFFF"/>
        </w:rPr>
        <w:t>Mostar Outfit:</w:t>
      </w:r>
      <w:r w:rsidRPr="00375E2C">
        <w:rPr>
          <w:rFonts w:ascii="Segoe UI" w:hAnsi="Segoe UI" w:cs="Segoe UI"/>
          <w:i/>
          <w:color w:val="0D0D0D"/>
          <w:sz w:val="28"/>
          <w:shd w:val="clear" w:color="auto" w:fill="FFFFFF"/>
        </w:rPr>
        <w:t xml:space="preserve"> Después de aplicar el filtro, se presenta al usuario el outfit final para su aprobación o ajustes.</w:t>
      </w:r>
    </w:p>
    <w:p w14:paraId="6EA8E2A8" w14:textId="77777777" w:rsidR="0064489E" w:rsidRPr="00375E2C" w:rsidRDefault="0064489E" w:rsidP="0064489E">
      <w:pPr>
        <w:rPr>
          <w:rFonts w:ascii="Segoe UI" w:hAnsi="Segoe UI" w:cs="Segoe UI"/>
          <w:i/>
          <w:color w:val="0D0D0D"/>
          <w:sz w:val="28"/>
          <w:shd w:val="clear" w:color="auto" w:fill="FFFFFF"/>
        </w:rPr>
      </w:pPr>
    </w:p>
    <w:p w14:paraId="0FE7659C" w14:textId="600C3626" w:rsidR="0064489E" w:rsidRPr="00375E2C" w:rsidRDefault="0064489E" w:rsidP="0064489E">
      <w:pPr>
        <w:rPr>
          <w:rFonts w:ascii="Segoe UI" w:hAnsi="Segoe UI" w:cs="Segoe UI"/>
          <w:i/>
          <w:color w:val="0D0D0D"/>
          <w:sz w:val="28"/>
          <w:shd w:val="clear" w:color="auto" w:fill="FFFFFF"/>
        </w:rPr>
      </w:pPr>
      <w:r w:rsidRPr="00375E2C">
        <w:rPr>
          <w:rFonts w:ascii="Segoe UI" w:hAnsi="Segoe UI" w:cs="Segoe UI"/>
          <w:i/>
          <w:color w:val="0D0D0D"/>
          <w:sz w:val="28"/>
          <w:shd w:val="clear" w:color="auto" w:fill="FFFFFF"/>
        </w:rPr>
        <w:t>Este proceso asegura que el usuario reciba un conjunto de prendas bien coordinado y adecuado a sus necesidades y preferencias.</w:t>
      </w:r>
    </w:p>
    <w:p w14:paraId="575DF254" w14:textId="77777777" w:rsidR="0064489E" w:rsidRPr="0064489E" w:rsidRDefault="0064489E" w:rsidP="0064489E"/>
    <w:sectPr w:rsidR="0064489E" w:rsidRPr="0064489E" w:rsidSect="00E94713">
      <w:footerReference w:type="even" r:id="rId16"/>
      <w:footerReference w:type="default" r:id="rId17"/>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83219" w14:textId="77777777" w:rsidR="00E94713" w:rsidRDefault="00E94713" w:rsidP="001205A1">
      <w:r>
        <w:separator/>
      </w:r>
    </w:p>
  </w:endnote>
  <w:endnote w:type="continuationSeparator" w:id="0">
    <w:p w14:paraId="1122D6FD" w14:textId="77777777" w:rsidR="00E94713" w:rsidRDefault="00E94713"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7884697"/>
      <w:docPartObj>
        <w:docPartGallery w:val="Page Numbers (Bottom of Page)"/>
        <w:docPartUnique/>
      </w:docPartObj>
    </w:sdtPr>
    <w:sdtContent>
      <w:p w14:paraId="25B18978"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7B0740">
          <w:rPr>
            <w:rStyle w:val="Nmerodepgina"/>
            <w:noProof/>
            <w:lang w:bidi="es-ES"/>
          </w:rPr>
          <w:t>2</w:t>
        </w:r>
        <w:r>
          <w:rPr>
            <w:rStyle w:val="Nmerodepgina"/>
            <w:lang w:bidi="es-ES"/>
          </w:rPr>
          <w:fldChar w:fldCharType="end"/>
        </w:r>
      </w:p>
    </w:sdtContent>
  </w:sdt>
  <w:p w14:paraId="26F398A3" w14:textId="77777777" w:rsidR="001205A1" w:rsidRDefault="001205A1" w:rsidP="001205A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41358343"/>
      <w:docPartObj>
        <w:docPartGallery w:val="Page Numbers (Bottom of Page)"/>
        <w:docPartUnique/>
      </w:docPartObj>
    </w:sdtPr>
    <w:sdtContent>
      <w:p w14:paraId="5153D3A6" w14:textId="77777777" w:rsidR="001205A1" w:rsidRDefault="001205A1" w:rsidP="001739D4">
        <w:pPr>
          <w:pStyle w:val="Piedepgina"/>
          <w:framePr w:wrap="none" w:vAnchor="text" w:hAnchor="margin" w:xAlign="right" w:y="1"/>
          <w:rPr>
            <w:rStyle w:val="Nmerodepgina"/>
          </w:rPr>
        </w:pPr>
        <w:r>
          <w:rPr>
            <w:rStyle w:val="Nmerodepgina"/>
            <w:lang w:bidi="es-ES"/>
          </w:rPr>
          <w:fldChar w:fldCharType="begin"/>
        </w:r>
        <w:r>
          <w:rPr>
            <w:rStyle w:val="Nmerodepgina"/>
            <w:lang w:bidi="es-ES"/>
          </w:rPr>
          <w:instrText xml:space="preserve"> PAGE </w:instrText>
        </w:r>
        <w:r>
          <w:rPr>
            <w:rStyle w:val="Nmerodepgina"/>
            <w:lang w:bidi="es-ES"/>
          </w:rPr>
          <w:fldChar w:fldCharType="separate"/>
        </w:r>
        <w:r w:rsidR="00A84125">
          <w:rPr>
            <w:rStyle w:val="Nmerodepgina"/>
            <w:noProof/>
            <w:lang w:bidi="es-ES"/>
          </w:rPr>
          <w:t>4</w:t>
        </w:r>
        <w:r>
          <w:rPr>
            <w:rStyle w:val="Nmerodepgina"/>
            <w:lang w:bidi="es-ES"/>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2F272C03" w14:textId="77777777" w:rsidTr="00A84125">
      <w:tc>
        <w:tcPr>
          <w:tcW w:w="5329" w:type="dxa"/>
        </w:tcPr>
        <w:p w14:paraId="17EB72E8" w14:textId="77777777" w:rsidR="001205A1" w:rsidRPr="001205A1" w:rsidRDefault="00000000" w:rsidP="00C66528">
          <w:pPr>
            <w:pStyle w:val="Piedepgina"/>
          </w:pPr>
          <w:sdt>
            <w:sdtPr>
              <w:id w:val="-94713725"/>
              <w:temporary/>
              <w:showingPlcHdr/>
              <w15:appearance w15:val="hidden"/>
            </w:sdtPr>
            <w:sdtContent>
              <w:r w:rsidR="00C66528" w:rsidRPr="00FE6E9B">
                <w:rPr>
                  <w:lang w:bidi="es-ES"/>
                </w:rPr>
                <w:t>TÍTULO DEL INFORME</w:t>
              </w:r>
            </w:sdtContent>
          </w:sdt>
        </w:p>
      </w:tc>
      <w:tc>
        <w:tcPr>
          <w:tcW w:w="5329" w:type="dxa"/>
        </w:tcPr>
        <w:p w14:paraId="3EA3DB77" w14:textId="77777777" w:rsidR="001205A1" w:rsidRPr="001205A1" w:rsidRDefault="001205A1" w:rsidP="00A31A5B">
          <w:pPr>
            <w:pStyle w:val="Piedepgina"/>
          </w:pPr>
        </w:p>
      </w:tc>
    </w:tr>
  </w:tbl>
  <w:p w14:paraId="0CD04962" w14:textId="77777777" w:rsidR="001205A1" w:rsidRDefault="001205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C5135" w14:textId="77777777" w:rsidR="00E94713" w:rsidRDefault="00E94713" w:rsidP="001205A1">
      <w:r>
        <w:separator/>
      </w:r>
    </w:p>
  </w:footnote>
  <w:footnote w:type="continuationSeparator" w:id="0">
    <w:p w14:paraId="4C254508" w14:textId="77777777" w:rsidR="00E94713" w:rsidRDefault="00E94713"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7F98"/>
    <w:multiLevelType w:val="hybridMultilevel"/>
    <w:tmpl w:val="8E04C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B6FBE"/>
    <w:multiLevelType w:val="hybridMultilevel"/>
    <w:tmpl w:val="28689506"/>
    <w:lvl w:ilvl="0" w:tplc="F03263CC">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7F2548"/>
    <w:multiLevelType w:val="hybridMultilevel"/>
    <w:tmpl w:val="B8588042"/>
    <w:lvl w:ilvl="0" w:tplc="0C0A0001">
      <w:start w:val="1"/>
      <w:numFmt w:val="bullet"/>
      <w:lvlText w:val=""/>
      <w:lvlJc w:val="left"/>
      <w:pPr>
        <w:ind w:left="763" w:hanging="360"/>
      </w:pPr>
      <w:rPr>
        <w:rFonts w:ascii="Symbol" w:hAnsi="Symbol" w:hint="default"/>
      </w:rPr>
    </w:lvl>
    <w:lvl w:ilvl="1" w:tplc="0C0A0003" w:tentative="1">
      <w:start w:val="1"/>
      <w:numFmt w:val="bullet"/>
      <w:lvlText w:val="o"/>
      <w:lvlJc w:val="left"/>
      <w:pPr>
        <w:ind w:left="1483" w:hanging="360"/>
      </w:pPr>
      <w:rPr>
        <w:rFonts w:ascii="Courier New" w:hAnsi="Courier New" w:cs="Courier New" w:hint="default"/>
      </w:rPr>
    </w:lvl>
    <w:lvl w:ilvl="2" w:tplc="0C0A0005" w:tentative="1">
      <w:start w:val="1"/>
      <w:numFmt w:val="bullet"/>
      <w:lvlText w:val=""/>
      <w:lvlJc w:val="left"/>
      <w:pPr>
        <w:ind w:left="2203" w:hanging="360"/>
      </w:pPr>
      <w:rPr>
        <w:rFonts w:ascii="Wingdings" w:hAnsi="Wingdings" w:hint="default"/>
      </w:rPr>
    </w:lvl>
    <w:lvl w:ilvl="3" w:tplc="0C0A0001" w:tentative="1">
      <w:start w:val="1"/>
      <w:numFmt w:val="bullet"/>
      <w:lvlText w:val=""/>
      <w:lvlJc w:val="left"/>
      <w:pPr>
        <w:ind w:left="2923" w:hanging="360"/>
      </w:pPr>
      <w:rPr>
        <w:rFonts w:ascii="Symbol" w:hAnsi="Symbol" w:hint="default"/>
      </w:rPr>
    </w:lvl>
    <w:lvl w:ilvl="4" w:tplc="0C0A0003" w:tentative="1">
      <w:start w:val="1"/>
      <w:numFmt w:val="bullet"/>
      <w:lvlText w:val="o"/>
      <w:lvlJc w:val="left"/>
      <w:pPr>
        <w:ind w:left="3643" w:hanging="360"/>
      </w:pPr>
      <w:rPr>
        <w:rFonts w:ascii="Courier New" w:hAnsi="Courier New" w:cs="Courier New" w:hint="default"/>
      </w:rPr>
    </w:lvl>
    <w:lvl w:ilvl="5" w:tplc="0C0A0005" w:tentative="1">
      <w:start w:val="1"/>
      <w:numFmt w:val="bullet"/>
      <w:lvlText w:val=""/>
      <w:lvlJc w:val="left"/>
      <w:pPr>
        <w:ind w:left="4363" w:hanging="360"/>
      </w:pPr>
      <w:rPr>
        <w:rFonts w:ascii="Wingdings" w:hAnsi="Wingdings" w:hint="default"/>
      </w:rPr>
    </w:lvl>
    <w:lvl w:ilvl="6" w:tplc="0C0A0001" w:tentative="1">
      <w:start w:val="1"/>
      <w:numFmt w:val="bullet"/>
      <w:lvlText w:val=""/>
      <w:lvlJc w:val="left"/>
      <w:pPr>
        <w:ind w:left="5083" w:hanging="360"/>
      </w:pPr>
      <w:rPr>
        <w:rFonts w:ascii="Symbol" w:hAnsi="Symbol" w:hint="default"/>
      </w:rPr>
    </w:lvl>
    <w:lvl w:ilvl="7" w:tplc="0C0A0003" w:tentative="1">
      <w:start w:val="1"/>
      <w:numFmt w:val="bullet"/>
      <w:lvlText w:val="o"/>
      <w:lvlJc w:val="left"/>
      <w:pPr>
        <w:ind w:left="5803" w:hanging="360"/>
      </w:pPr>
      <w:rPr>
        <w:rFonts w:ascii="Courier New" w:hAnsi="Courier New" w:cs="Courier New" w:hint="default"/>
      </w:rPr>
    </w:lvl>
    <w:lvl w:ilvl="8" w:tplc="0C0A0005" w:tentative="1">
      <w:start w:val="1"/>
      <w:numFmt w:val="bullet"/>
      <w:lvlText w:val=""/>
      <w:lvlJc w:val="left"/>
      <w:pPr>
        <w:ind w:left="6523" w:hanging="360"/>
      </w:pPr>
      <w:rPr>
        <w:rFonts w:ascii="Wingdings" w:hAnsi="Wingdings" w:hint="default"/>
      </w:rPr>
    </w:lvl>
  </w:abstractNum>
  <w:abstractNum w:abstractNumId="3" w15:restartNumberingAfterBreak="0">
    <w:nsid w:val="454108CF"/>
    <w:multiLevelType w:val="hybridMultilevel"/>
    <w:tmpl w:val="4C9C9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F130A"/>
    <w:multiLevelType w:val="hybridMultilevel"/>
    <w:tmpl w:val="07442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9C2BB3"/>
    <w:multiLevelType w:val="hybridMultilevel"/>
    <w:tmpl w:val="71621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5758819">
    <w:abstractNumId w:val="1"/>
  </w:num>
  <w:num w:numId="2" w16cid:durableId="651567698">
    <w:abstractNumId w:val="4"/>
  </w:num>
  <w:num w:numId="3" w16cid:durableId="1385131682">
    <w:abstractNumId w:val="5"/>
  </w:num>
  <w:num w:numId="4" w16cid:durableId="121076367">
    <w:abstractNumId w:val="0"/>
  </w:num>
  <w:num w:numId="5" w16cid:durableId="1509827267">
    <w:abstractNumId w:val="3"/>
  </w:num>
  <w:num w:numId="6" w16cid:durableId="132870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7E8"/>
    <w:rsid w:val="00002F8B"/>
    <w:rsid w:val="0000352C"/>
    <w:rsid w:val="00011954"/>
    <w:rsid w:val="000160C7"/>
    <w:rsid w:val="00025FCB"/>
    <w:rsid w:val="000A24C6"/>
    <w:rsid w:val="000B100B"/>
    <w:rsid w:val="000B77E8"/>
    <w:rsid w:val="000C4ED1"/>
    <w:rsid w:val="000D4915"/>
    <w:rsid w:val="000F422A"/>
    <w:rsid w:val="0011446F"/>
    <w:rsid w:val="001205A1"/>
    <w:rsid w:val="00134D49"/>
    <w:rsid w:val="0014075B"/>
    <w:rsid w:val="00163528"/>
    <w:rsid w:val="001A027D"/>
    <w:rsid w:val="001B13DE"/>
    <w:rsid w:val="001C3727"/>
    <w:rsid w:val="002108AA"/>
    <w:rsid w:val="00226313"/>
    <w:rsid w:val="00230A07"/>
    <w:rsid w:val="00231850"/>
    <w:rsid w:val="00242093"/>
    <w:rsid w:val="002434A6"/>
    <w:rsid w:val="002560A5"/>
    <w:rsid w:val="0026209B"/>
    <w:rsid w:val="002725BC"/>
    <w:rsid w:val="00273C0B"/>
    <w:rsid w:val="00283A21"/>
    <w:rsid w:val="002877E8"/>
    <w:rsid w:val="0029599F"/>
    <w:rsid w:val="002A0A4E"/>
    <w:rsid w:val="002B0D15"/>
    <w:rsid w:val="002E6D12"/>
    <w:rsid w:val="002E7C4E"/>
    <w:rsid w:val="002F1074"/>
    <w:rsid w:val="002F25CF"/>
    <w:rsid w:val="0031055C"/>
    <w:rsid w:val="00340D9A"/>
    <w:rsid w:val="00340FD2"/>
    <w:rsid w:val="0034142C"/>
    <w:rsid w:val="003579F6"/>
    <w:rsid w:val="003707A6"/>
    <w:rsid w:val="00371EE1"/>
    <w:rsid w:val="00375E2C"/>
    <w:rsid w:val="003A798E"/>
    <w:rsid w:val="003B51E9"/>
    <w:rsid w:val="003C44C7"/>
    <w:rsid w:val="003D65CD"/>
    <w:rsid w:val="003E03C1"/>
    <w:rsid w:val="003E103D"/>
    <w:rsid w:val="003E35DA"/>
    <w:rsid w:val="003F0AF2"/>
    <w:rsid w:val="003F2F23"/>
    <w:rsid w:val="00417B0F"/>
    <w:rsid w:val="00422A48"/>
    <w:rsid w:val="00425A99"/>
    <w:rsid w:val="00431EA2"/>
    <w:rsid w:val="004425B9"/>
    <w:rsid w:val="00445907"/>
    <w:rsid w:val="00453C2C"/>
    <w:rsid w:val="004724C5"/>
    <w:rsid w:val="00477694"/>
    <w:rsid w:val="0049533D"/>
    <w:rsid w:val="004C6A06"/>
    <w:rsid w:val="0051073F"/>
    <w:rsid w:val="00512883"/>
    <w:rsid w:val="00512EFF"/>
    <w:rsid w:val="00522653"/>
    <w:rsid w:val="005258D7"/>
    <w:rsid w:val="005549C7"/>
    <w:rsid w:val="005651F5"/>
    <w:rsid w:val="00572EAE"/>
    <w:rsid w:val="00574A44"/>
    <w:rsid w:val="00587CC4"/>
    <w:rsid w:val="005A715F"/>
    <w:rsid w:val="005C7625"/>
    <w:rsid w:val="005D0015"/>
    <w:rsid w:val="005D1563"/>
    <w:rsid w:val="005D62AD"/>
    <w:rsid w:val="005D725A"/>
    <w:rsid w:val="005E48C0"/>
    <w:rsid w:val="005E6B25"/>
    <w:rsid w:val="005F4F46"/>
    <w:rsid w:val="006129E7"/>
    <w:rsid w:val="00617946"/>
    <w:rsid w:val="00624B59"/>
    <w:rsid w:val="006400A6"/>
    <w:rsid w:val="0064489E"/>
    <w:rsid w:val="0065196A"/>
    <w:rsid w:val="00661DF0"/>
    <w:rsid w:val="00671D18"/>
    <w:rsid w:val="00683761"/>
    <w:rsid w:val="00691B18"/>
    <w:rsid w:val="0069552A"/>
    <w:rsid w:val="006A0A04"/>
    <w:rsid w:val="006A53B4"/>
    <w:rsid w:val="006B718D"/>
    <w:rsid w:val="006C0F84"/>
    <w:rsid w:val="006C2706"/>
    <w:rsid w:val="006C3BA2"/>
    <w:rsid w:val="006C60E6"/>
    <w:rsid w:val="006C65EB"/>
    <w:rsid w:val="00704AA9"/>
    <w:rsid w:val="007056FD"/>
    <w:rsid w:val="00712742"/>
    <w:rsid w:val="0071440C"/>
    <w:rsid w:val="00716D42"/>
    <w:rsid w:val="007243BC"/>
    <w:rsid w:val="00730C61"/>
    <w:rsid w:val="0074116E"/>
    <w:rsid w:val="007A2A62"/>
    <w:rsid w:val="007A2AE3"/>
    <w:rsid w:val="007A5583"/>
    <w:rsid w:val="007B041B"/>
    <w:rsid w:val="007B0740"/>
    <w:rsid w:val="007B6B04"/>
    <w:rsid w:val="007B7550"/>
    <w:rsid w:val="007C1BAB"/>
    <w:rsid w:val="007C1ED5"/>
    <w:rsid w:val="007D353C"/>
    <w:rsid w:val="007E1498"/>
    <w:rsid w:val="007E1A90"/>
    <w:rsid w:val="007E7E35"/>
    <w:rsid w:val="008220EA"/>
    <w:rsid w:val="008249E4"/>
    <w:rsid w:val="00830931"/>
    <w:rsid w:val="00836BC1"/>
    <w:rsid w:val="008A1F94"/>
    <w:rsid w:val="008C5D88"/>
    <w:rsid w:val="008D3EB9"/>
    <w:rsid w:val="009011ED"/>
    <w:rsid w:val="00916575"/>
    <w:rsid w:val="00927C36"/>
    <w:rsid w:val="00933B84"/>
    <w:rsid w:val="00952773"/>
    <w:rsid w:val="0096626E"/>
    <w:rsid w:val="00970112"/>
    <w:rsid w:val="00981DEC"/>
    <w:rsid w:val="00985031"/>
    <w:rsid w:val="009A47C5"/>
    <w:rsid w:val="009A7D1D"/>
    <w:rsid w:val="009D08CE"/>
    <w:rsid w:val="009D445C"/>
    <w:rsid w:val="009E00A4"/>
    <w:rsid w:val="009E3C12"/>
    <w:rsid w:val="009E5F7C"/>
    <w:rsid w:val="009F3C24"/>
    <w:rsid w:val="00A11C36"/>
    <w:rsid w:val="00A15CF7"/>
    <w:rsid w:val="00A24545"/>
    <w:rsid w:val="00A24793"/>
    <w:rsid w:val="00A256E1"/>
    <w:rsid w:val="00A27B2D"/>
    <w:rsid w:val="00A31A5B"/>
    <w:rsid w:val="00A63821"/>
    <w:rsid w:val="00A650A1"/>
    <w:rsid w:val="00A81248"/>
    <w:rsid w:val="00A84125"/>
    <w:rsid w:val="00A86324"/>
    <w:rsid w:val="00A932B5"/>
    <w:rsid w:val="00AA64DF"/>
    <w:rsid w:val="00AE2F46"/>
    <w:rsid w:val="00AE5E0F"/>
    <w:rsid w:val="00B12AAF"/>
    <w:rsid w:val="00B3017D"/>
    <w:rsid w:val="00B5351C"/>
    <w:rsid w:val="00B5733D"/>
    <w:rsid w:val="00B73420"/>
    <w:rsid w:val="00B82680"/>
    <w:rsid w:val="00B97131"/>
    <w:rsid w:val="00BB2B87"/>
    <w:rsid w:val="00BD578B"/>
    <w:rsid w:val="00BE3E14"/>
    <w:rsid w:val="00BE3F4B"/>
    <w:rsid w:val="00C04BC1"/>
    <w:rsid w:val="00C04D2F"/>
    <w:rsid w:val="00C142C8"/>
    <w:rsid w:val="00C17975"/>
    <w:rsid w:val="00C209B9"/>
    <w:rsid w:val="00C355B9"/>
    <w:rsid w:val="00C364F8"/>
    <w:rsid w:val="00C41DD7"/>
    <w:rsid w:val="00C47F85"/>
    <w:rsid w:val="00C66528"/>
    <w:rsid w:val="00C66BFC"/>
    <w:rsid w:val="00C673F6"/>
    <w:rsid w:val="00C74333"/>
    <w:rsid w:val="00C75B12"/>
    <w:rsid w:val="00C83E85"/>
    <w:rsid w:val="00C915F0"/>
    <w:rsid w:val="00CB3719"/>
    <w:rsid w:val="00CB76F5"/>
    <w:rsid w:val="00CC119B"/>
    <w:rsid w:val="00CC3137"/>
    <w:rsid w:val="00CC63E9"/>
    <w:rsid w:val="00CD2467"/>
    <w:rsid w:val="00CD369B"/>
    <w:rsid w:val="00CD75EE"/>
    <w:rsid w:val="00CD78C5"/>
    <w:rsid w:val="00CF3A17"/>
    <w:rsid w:val="00D025F3"/>
    <w:rsid w:val="00D22746"/>
    <w:rsid w:val="00D30A49"/>
    <w:rsid w:val="00D350DB"/>
    <w:rsid w:val="00D36372"/>
    <w:rsid w:val="00D57466"/>
    <w:rsid w:val="00D63E8C"/>
    <w:rsid w:val="00D72FC1"/>
    <w:rsid w:val="00D803AF"/>
    <w:rsid w:val="00D85ABA"/>
    <w:rsid w:val="00DA6C4B"/>
    <w:rsid w:val="00DD13A0"/>
    <w:rsid w:val="00DE0C1E"/>
    <w:rsid w:val="00DE2459"/>
    <w:rsid w:val="00DE7EA2"/>
    <w:rsid w:val="00E03301"/>
    <w:rsid w:val="00E044D6"/>
    <w:rsid w:val="00E17DF9"/>
    <w:rsid w:val="00E21469"/>
    <w:rsid w:val="00E32165"/>
    <w:rsid w:val="00E4455D"/>
    <w:rsid w:val="00E47944"/>
    <w:rsid w:val="00E50C02"/>
    <w:rsid w:val="00E520DC"/>
    <w:rsid w:val="00E70E86"/>
    <w:rsid w:val="00E84CD6"/>
    <w:rsid w:val="00E94713"/>
    <w:rsid w:val="00E971E4"/>
    <w:rsid w:val="00EC1DA1"/>
    <w:rsid w:val="00EC4AA3"/>
    <w:rsid w:val="00EC5FB0"/>
    <w:rsid w:val="00ED05AE"/>
    <w:rsid w:val="00ED2E39"/>
    <w:rsid w:val="00ED79A6"/>
    <w:rsid w:val="00F12819"/>
    <w:rsid w:val="00F36708"/>
    <w:rsid w:val="00F4299F"/>
    <w:rsid w:val="00F67392"/>
    <w:rsid w:val="00F80612"/>
    <w:rsid w:val="00F87D17"/>
    <w:rsid w:val="00FA2913"/>
    <w:rsid w:val="00FB64E7"/>
    <w:rsid w:val="00FB65B8"/>
    <w:rsid w:val="00FB75A1"/>
    <w:rsid w:val="00FC1261"/>
    <w:rsid w:val="00FC49AE"/>
    <w:rsid w:val="00FC7E61"/>
    <w:rsid w:val="00FD2FC3"/>
    <w:rsid w:val="00FE02A3"/>
    <w:rsid w:val="00FE52A1"/>
    <w:rsid w:val="00FE6E9B"/>
    <w:rsid w:val="00FF5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CA7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tulo1">
    <w:name w:val="heading 1"/>
    <w:basedOn w:val="Normal"/>
    <w:next w:val="Normal"/>
    <w:link w:val="Ttulo1Car"/>
    <w:qFormat/>
    <w:rsid w:val="0000352C"/>
    <w:pPr>
      <w:keepNext/>
      <w:keepLines/>
      <w:spacing w:before="240"/>
      <w:outlineLvl w:val="0"/>
    </w:pPr>
    <w:rPr>
      <w:rFonts w:asciiTheme="majorHAnsi" w:eastAsiaTheme="majorEastAsia" w:hAnsiTheme="majorHAnsi" w:cstheme="majorBidi"/>
      <w:b/>
      <w:color w:val="123869" w:themeColor="accent1"/>
      <w:sz w:val="76"/>
      <w:szCs w:val="32"/>
    </w:rPr>
  </w:style>
  <w:style w:type="paragraph" w:styleId="Ttulo2">
    <w:name w:val="heading 2"/>
    <w:basedOn w:val="Normal"/>
    <w:next w:val="Normal"/>
    <w:link w:val="Ttulo2Car"/>
    <w:uiPriority w:val="1"/>
    <w:qFormat/>
    <w:rsid w:val="00C66528"/>
    <w:pPr>
      <w:keepNext/>
      <w:keepLines/>
      <w:outlineLvl w:val="1"/>
    </w:pPr>
    <w:rPr>
      <w:rFonts w:eastAsiaTheme="majorEastAsia" w:cstheme="majorBidi"/>
      <w:i/>
      <w:color w:val="00C1C7" w:themeColor="accent2"/>
      <w:sz w:val="42"/>
      <w:szCs w:val="26"/>
    </w:rPr>
  </w:style>
  <w:style w:type="paragraph" w:styleId="Ttulo3">
    <w:name w:val="heading 3"/>
    <w:basedOn w:val="Normal"/>
    <w:next w:val="Normal"/>
    <w:link w:val="Ttulo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tulo4">
    <w:name w:val="heading 4"/>
    <w:basedOn w:val="Normal"/>
    <w:next w:val="Normal"/>
    <w:link w:val="Ttulo4Car"/>
    <w:uiPriority w:val="3"/>
    <w:qFormat/>
    <w:rsid w:val="0000352C"/>
    <w:pPr>
      <w:keepNext/>
      <w:keepLines/>
      <w:outlineLvl w:val="3"/>
    </w:pPr>
    <w:rPr>
      <w:rFonts w:eastAsiaTheme="majorEastAsia" w:cstheme="majorBidi"/>
      <w:i/>
      <w:iCs/>
      <w:color w:val="000000" w:themeColor="text1"/>
      <w:sz w:val="30"/>
    </w:rPr>
  </w:style>
  <w:style w:type="paragraph" w:styleId="Ttulo5">
    <w:name w:val="heading 5"/>
    <w:basedOn w:val="Normal"/>
    <w:next w:val="Normal"/>
    <w:link w:val="Ttulo5Car"/>
    <w:uiPriority w:val="4"/>
    <w:qFormat/>
    <w:rsid w:val="00340D9A"/>
    <w:pPr>
      <w:keepNext/>
      <w:keepLines/>
      <w:spacing w:line="192" w:lineRule="auto"/>
      <w:outlineLvl w:val="4"/>
    </w:pPr>
    <w:rPr>
      <w:rFonts w:asciiTheme="majorHAnsi" w:eastAsiaTheme="majorEastAsia" w:hAnsiTheme="majorHAnsi" w:cstheme="majorBidi"/>
      <w:b/>
      <w:color w:val="123869" w:themeColor="accent1"/>
      <w:sz w:val="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rsid w:val="00A81248"/>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66528"/>
    <w:rPr>
      <w:rFonts w:ascii="Times New Roman" w:hAnsi="Times New Roman" w:cs="Times New Roman"/>
      <w:sz w:val="18"/>
      <w:szCs w:val="18"/>
    </w:rPr>
  </w:style>
  <w:style w:type="character" w:customStyle="1" w:styleId="Ttulo1Car">
    <w:name w:val="Título 1 Car"/>
    <w:basedOn w:val="Fuentedeprrafopredeter"/>
    <w:link w:val="Ttulo1"/>
    <w:rsid w:val="0000352C"/>
    <w:rPr>
      <w:rFonts w:asciiTheme="majorHAnsi" w:eastAsiaTheme="majorEastAsia" w:hAnsiTheme="majorHAnsi" w:cstheme="majorBidi"/>
      <w:b/>
      <w:color w:val="123869" w:themeColor="accent1"/>
      <w:sz w:val="76"/>
      <w:szCs w:val="32"/>
    </w:rPr>
  </w:style>
  <w:style w:type="character" w:customStyle="1" w:styleId="Ttulo2Car">
    <w:name w:val="Título 2 Car"/>
    <w:basedOn w:val="Fuentedeprrafopredeter"/>
    <w:link w:val="Ttulo2"/>
    <w:uiPriority w:val="1"/>
    <w:rsid w:val="00C66528"/>
    <w:rPr>
      <w:rFonts w:eastAsiaTheme="majorEastAsia" w:cstheme="majorBidi"/>
      <w:i/>
      <w:color w:val="00C1C7" w:themeColor="accent2"/>
      <w:sz w:val="42"/>
      <w:szCs w:val="26"/>
    </w:rPr>
  </w:style>
  <w:style w:type="paragraph" w:customStyle="1" w:styleId="Delimitadorgrfico">
    <w:name w:val="Delimitador gráfico"/>
    <w:basedOn w:val="Normal"/>
    <w:uiPriority w:val="7"/>
    <w:qFormat/>
    <w:rsid w:val="00A81248"/>
    <w:rPr>
      <w:sz w:val="10"/>
    </w:rPr>
  </w:style>
  <w:style w:type="character" w:customStyle="1" w:styleId="Ttulo3Car">
    <w:name w:val="Título 3 Car"/>
    <w:basedOn w:val="Fuentedeprrafopredeter"/>
    <w:link w:val="Ttulo3"/>
    <w:uiPriority w:val="2"/>
    <w:rsid w:val="00C66528"/>
    <w:rPr>
      <w:rFonts w:asciiTheme="majorHAnsi" w:eastAsiaTheme="majorEastAsia" w:hAnsiTheme="majorHAnsi" w:cstheme="majorBidi"/>
      <w:b/>
      <w:color w:val="123869" w:themeColor="accent1"/>
      <w:sz w:val="36"/>
    </w:rPr>
  </w:style>
  <w:style w:type="character" w:customStyle="1" w:styleId="Ttulo4Car">
    <w:name w:val="Título 4 Car"/>
    <w:basedOn w:val="Fuentedeprrafopredeter"/>
    <w:link w:val="Ttulo4"/>
    <w:uiPriority w:val="3"/>
    <w:rsid w:val="0000352C"/>
    <w:rPr>
      <w:rFonts w:eastAsiaTheme="majorEastAsia" w:cstheme="majorBidi"/>
      <w:i/>
      <w:iCs/>
      <w:color w:val="000000" w:themeColor="text1"/>
      <w:sz w:val="30"/>
    </w:rPr>
  </w:style>
  <w:style w:type="paragraph" w:customStyle="1" w:styleId="Texto">
    <w:name w:val="Texto"/>
    <w:basedOn w:val="Normal"/>
    <w:uiPriority w:val="5"/>
    <w:qFormat/>
    <w:rsid w:val="0000352C"/>
    <w:rPr>
      <w:i/>
      <w:color w:val="000000" w:themeColor="text1"/>
      <w:sz w:val="28"/>
    </w:rPr>
  </w:style>
  <w:style w:type="paragraph" w:styleId="Encabezado">
    <w:name w:val="header"/>
    <w:basedOn w:val="Normal"/>
    <w:link w:val="EncabezadoCar"/>
    <w:uiPriority w:val="99"/>
    <w:rsid w:val="00C66528"/>
    <w:pPr>
      <w:tabs>
        <w:tab w:val="center" w:pos="4680"/>
        <w:tab w:val="right" w:pos="9360"/>
      </w:tabs>
    </w:pPr>
  </w:style>
  <w:style w:type="character" w:customStyle="1" w:styleId="EncabezadoCar">
    <w:name w:val="Encabezado Car"/>
    <w:basedOn w:val="Fuentedeprrafopredeter"/>
    <w:link w:val="Encabezado"/>
    <w:uiPriority w:val="99"/>
    <w:rsid w:val="00C66528"/>
  </w:style>
  <w:style w:type="paragraph" w:styleId="Piedepgina">
    <w:name w:val="footer"/>
    <w:basedOn w:val="Normal"/>
    <w:link w:val="Piedepgina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epginaCar">
    <w:name w:val="Pie de página Car"/>
    <w:basedOn w:val="Fuentedeprrafopredeter"/>
    <w:link w:val="Piedepgina"/>
    <w:uiPriority w:val="99"/>
    <w:rsid w:val="00FC49AE"/>
    <w:rPr>
      <w:rFonts w:asciiTheme="majorHAnsi" w:hAnsiTheme="majorHAnsi"/>
      <w:b/>
      <w:color w:val="A6A6A6" w:themeColor="background1" w:themeShade="A6"/>
      <w:sz w:val="20"/>
    </w:rPr>
  </w:style>
  <w:style w:type="character" w:styleId="Nmerodepgina">
    <w:name w:val="page number"/>
    <w:basedOn w:val="Fuentedeprrafopredeter"/>
    <w:uiPriority w:val="99"/>
    <w:semiHidden/>
    <w:rsid w:val="001205A1"/>
  </w:style>
  <w:style w:type="character" w:customStyle="1" w:styleId="Ttulo5Car">
    <w:name w:val="Título 5 Car"/>
    <w:basedOn w:val="Fuentedeprrafopredeter"/>
    <w:link w:val="Ttulo5"/>
    <w:uiPriority w:val="4"/>
    <w:rsid w:val="00340D9A"/>
    <w:rPr>
      <w:rFonts w:asciiTheme="majorHAnsi" w:eastAsiaTheme="majorEastAsia" w:hAnsiTheme="majorHAnsi" w:cstheme="majorBidi"/>
      <w:b/>
      <w:color w:val="123869" w:themeColor="accent1"/>
      <w:sz w:val="66"/>
    </w:rPr>
  </w:style>
  <w:style w:type="character" w:styleId="Textodelmarcadordeposicin">
    <w:name w:val="Placeholder Text"/>
    <w:basedOn w:val="Fuentedeprrafopredeter"/>
    <w:uiPriority w:val="99"/>
    <w:semiHidden/>
    <w:rsid w:val="00C66528"/>
    <w:rPr>
      <w:color w:val="808080"/>
    </w:rPr>
  </w:style>
  <w:style w:type="character" w:styleId="nfasis">
    <w:name w:val="Emphasis"/>
    <w:basedOn w:val="Fuentedeprrafopredeter"/>
    <w:uiPriority w:val="20"/>
    <w:qFormat/>
    <w:rsid w:val="00FC49AE"/>
    <w:rPr>
      <w:i w:val="0"/>
      <w:iCs/>
      <w:color w:val="00C1C7" w:themeColor="accent2"/>
    </w:rPr>
  </w:style>
  <w:style w:type="paragraph" w:styleId="Cita">
    <w:name w:val="Quote"/>
    <w:basedOn w:val="Normal"/>
    <w:next w:val="Normal"/>
    <w:link w:val="CitaCar"/>
    <w:uiPriority w:val="29"/>
    <w:qFormat/>
    <w:rsid w:val="00340D9A"/>
    <w:pPr>
      <w:spacing w:line="192" w:lineRule="auto"/>
      <w:jc w:val="center"/>
    </w:pPr>
    <w:rPr>
      <w:rFonts w:asciiTheme="majorHAnsi" w:hAnsiTheme="majorHAnsi"/>
      <w:iCs/>
      <w:color w:val="123869" w:themeColor="accent1"/>
      <w:sz w:val="66"/>
    </w:rPr>
  </w:style>
  <w:style w:type="character" w:customStyle="1" w:styleId="CitaCar">
    <w:name w:val="Cita Car"/>
    <w:basedOn w:val="Fuentedeprrafopredeter"/>
    <w:link w:val="Cita"/>
    <w:uiPriority w:val="29"/>
    <w:rsid w:val="00340D9A"/>
    <w:rPr>
      <w:rFonts w:asciiTheme="majorHAnsi" w:hAnsiTheme="majorHAnsi"/>
      <w:iCs/>
      <w:color w:val="123869" w:themeColor="accent1"/>
      <w:sz w:val="66"/>
    </w:rPr>
  </w:style>
  <w:style w:type="paragraph" w:styleId="Descripcin">
    <w:name w:val="caption"/>
    <w:basedOn w:val="Normal"/>
    <w:next w:val="Normal"/>
    <w:qFormat/>
    <w:rsid w:val="00B82680"/>
    <w:pPr>
      <w:suppressAutoHyphens/>
      <w:overflowPunct w:val="0"/>
      <w:spacing w:after="200"/>
      <w:jc w:val="both"/>
    </w:pPr>
    <w:rPr>
      <w:rFonts w:ascii="Arial" w:eastAsia="Calibri" w:hAnsi="Arial" w:cs="Arial"/>
      <w:i/>
      <w:iCs/>
      <w:color w:val="44546A"/>
      <w:sz w:val="18"/>
      <w:szCs w:val="18"/>
      <w:lang w:val="es-CO"/>
    </w:rPr>
  </w:style>
  <w:style w:type="paragraph" w:styleId="Prrafodelista">
    <w:name w:val="List Paragraph"/>
    <w:basedOn w:val="Normal"/>
    <w:uiPriority w:val="34"/>
    <w:qFormat/>
    <w:rsid w:val="00A932B5"/>
    <w:pPr>
      <w:spacing w:after="160" w:line="278" w:lineRule="auto"/>
      <w:ind w:left="720"/>
      <w:contextualSpacing/>
    </w:pPr>
    <w:rPr>
      <w:kern w:val="2"/>
      <w14:ligatures w14:val="standardContextual"/>
    </w:rPr>
  </w:style>
  <w:style w:type="character" w:styleId="Textoennegrita">
    <w:name w:val="Strong"/>
    <w:basedOn w:val="Fuentedeprrafopredeter"/>
    <w:uiPriority w:val="22"/>
    <w:qFormat/>
    <w:rsid w:val="00E321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3482">
      <w:bodyDiv w:val="1"/>
      <w:marLeft w:val="0"/>
      <w:marRight w:val="0"/>
      <w:marTop w:val="0"/>
      <w:marBottom w:val="0"/>
      <w:divBdr>
        <w:top w:val="none" w:sz="0" w:space="0" w:color="auto"/>
        <w:left w:val="none" w:sz="0" w:space="0" w:color="auto"/>
        <w:bottom w:val="none" w:sz="0" w:space="0" w:color="auto"/>
        <w:right w:val="none" w:sz="0" w:space="0" w:color="auto"/>
      </w:divBdr>
    </w:div>
    <w:div w:id="734546595">
      <w:bodyDiv w:val="1"/>
      <w:marLeft w:val="0"/>
      <w:marRight w:val="0"/>
      <w:marTop w:val="0"/>
      <w:marBottom w:val="0"/>
      <w:divBdr>
        <w:top w:val="none" w:sz="0" w:space="0" w:color="auto"/>
        <w:left w:val="none" w:sz="0" w:space="0" w:color="auto"/>
        <w:bottom w:val="none" w:sz="0" w:space="0" w:color="auto"/>
        <w:right w:val="none" w:sz="0" w:space="0" w:color="auto"/>
      </w:divBdr>
    </w:div>
    <w:div w:id="1096831619">
      <w:bodyDiv w:val="1"/>
      <w:marLeft w:val="0"/>
      <w:marRight w:val="0"/>
      <w:marTop w:val="0"/>
      <w:marBottom w:val="0"/>
      <w:divBdr>
        <w:top w:val="none" w:sz="0" w:space="0" w:color="auto"/>
        <w:left w:val="none" w:sz="0" w:space="0" w:color="auto"/>
        <w:bottom w:val="none" w:sz="0" w:space="0" w:color="auto"/>
        <w:right w:val="none" w:sz="0" w:space="0" w:color="auto"/>
      </w:divBdr>
    </w:div>
    <w:div w:id="1162309941">
      <w:bodyDiv w:val="1"/>
      <w:marLeft w:val="0"/>
      <w:marRight w:val="0"/>
      <w:marTop w:val="0"/>
      <w:marBottom w:val="0"/>
      <w:divBdr>
        <w:top w:val="none" w:sz="0" w:space="0" w:color="auto"/>
        <w:left w:val="none" w:sz="0" w:space="0" w:color="auto"/>
        <w:bottom w:val="none" w:sz="0" w:space="0" w:color="auto"/>
        <w:right w:val="none" w:sz="0" w:space="0" w:color="auto"/>
      </w:divBdr>
    </w:div>
    <w:div w:id="163069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hano\AppData\Roaming\Microsoft\Templates\Informe%20del%20estudiante%20de%20Jazz.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F21F3424-2E0C-4680-B4A6-8DDCF8AF3D84}">
  <ds:schemaRefs>
    <ds:schemaRef ds:uri="http://schemas.openxmlformats.org/officeDocument/2006/bibliography"/>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Informe del estudiante de Jazz.dotx</Template>
  <TotalTime>0</TotalTime>
  <Pages>24</Pages>
  <Words>4123</Words>
  <Characters>22681</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2024-04-06T21:14:00Z</dcterms:created>
  <dcterms:modified xsi:type="dcterms:W3CDTF">2024-04-19T20:17:00Z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